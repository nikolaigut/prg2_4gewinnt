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07" w:rsidRPr="00C6606B" w:rsidRDefault="00A00507" w:rsidP="00ED229C">
      <w:pPr>
        <w:sectPr w:rsidR="00A00507" w:rsidRPr="00C6606B" w:rsidSect="00C6606B">
          <w:headerReference w:type="default" r:id="rId11"/>
          <w:type w:val="continuous"/>
          <w:pgSz w:w="11906" w:h="16838" w:code="9"/>
          <w:pgMar w:top="1843" w:right="1202" w:bottom="1633" w:left="1899" w:header="567" w:footer="567" w:gutter="0"/>
          <w:cols w:space="708"/>
          <w:docGrid w:linePitch="360"/>
        </w:sectPr>
      </w:pPr>
    </w:p>
    <w:p w:rsidR="00726124" w:rsidRPr="0044703A" w:rsidRDefault="00726124" w:rsidP="00726124">
      <w:r w:rsidRPr="0044703A">
        <w:lastRenderedPageBreak/>
        <w:t>Programmieren &amp; Datenstrukturen</w:t>
      </w:r>
    </w:p>
    <w:p w:rsidR="00726124" w:rsidRPr="0044703A" w:rsidRDefault="00726124" w:rsidP="00726124"/>
    <w:p w:rsidR="00726124" w:rsidRPr="0044703A" w:rsidRDefault="00726124" w:rsidP="00726124">
      <w:pPr>
        <w:pStyle w:val="Headline"/>
      </w:pPr>
      <w:r w:rsidRPr="0044703A">
        <w:t>Dokumentation Projekt "</w:t>
      </w:r>
      <w:r>
        <w:t>Vier gewinnt</w:t>
      </w:r>
      <w:r w:rsidRPr="0044703A">
        <w:t>"</w:t>
      </w:r>
    </w:p>
    <w:p w:rsidR="00726124" w:rsidRPr="0044703A" w:rsidRDefault="00726124" w:rsidP="00726124">
      <w:r w:rsidRPr="0044703A">
        <w:t>P. Sollberger</w:t>
      </w:r>
    </w:p>
    <w:p w:rsidR="00726124" w:rsidRPr="0044703A" w:rsidRDefault="00726124" w:rsidP="00726124">
      <w:pPr>
        <w:pBdr>
          <w:top w:val="single" w:sz="4" w:space="1" w:color="auto"/>
        </w:pBdr>
      </w:pPr>
    </w:p>
    <w:p w:rsidR="00726124" w:rsidRPr="0044703A" w:rsidRDefault="00726124" w:rsidP="00726124">
      <w:r w:rsidRPr="0044703A">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26124" w:rsidRPr="0044703A" w:rsidTr="000F6F4D">
        <w:tc>
          <w:tcPr>
            <w:tcW w:w="759" w:type="dxa"/>
            <w:shd w:val="clear" w:color="auto" w:fill="auto"/>
          </w:tcPr>
          <w:p w:rsidR="00726124" w:rsidRPr="0044703A" w:rsidRDefault="00726124" w:rsidP="000F6F4D">
            <w:pPr>
              <w:pStyle w:val="KeinAbstand"/>
            </w:pPr>
            <w:r w:rsidRPr="0044703A">
              <w:t>Rev.</w:t>
            </w:r>
          </w:p>
        </w:tc>
        <w:tc>
          <w:tcPr>
            <w:tcW w:w="1439" w:type="dxa"/>
            <w:shd w:val="clear" w:color="auto" w:fill="auto"/>
          </w:tcPr>
          <w:p w:rsidR="00726124" w:rsidRPr="0044703A" w:rsidRDefault="00726124" w:rsidP="000F6F4D">
            <w:pPr>
              <w:pStyle w:val="KeinAbstand"/>
            </w:pPr>
            <w:r w:rsidRPr="0044703A">
              <w:t>Datum</w:t>
            </w:r>
          </w:p>
        </w:tc>
        <w:tc>
          <w:tcPr>
            <w:tcW w:w="1681" w:type="dxa"/>
            <w:shd w:val="clear" w:color="auto" w:fill="auto"/>
          </w:tcPr>
          <w:p w:rsidR="00726124" w:rsidRPr="0044703A" w:rsidRDefault="00726124" w:rsidP="000F6F4D">
            <w:pPr>
              <w:pStyle w:val="KeinAbstand"/>
            </w:pPr>
            <w:r w:rsidRPr="0044703A">
              <w:t>Autor</w:t>
            </w:r>
          </w:p>
        </w:tc>
        <w:tc>
          <w:tcPr>
            <w:tcW w:w="4967" w:type="dxa"/>
            <w:shd w:val="clear" w:color="auto" w:fill="auto"/>
          </w:tcPr>
          <w:p w:rsidR="00726124" w:rsidRPr="0044703A" w:rsidRDefault="00726124" w:rsidP="000F6F4D">
            <w:pPr>
              <w:pStyle w:val="KeinAbstand"/>
            </w:pPr>
            <w:r w:rsidRPr="0044703A">
              <w:t>Bemerkungen</w:t>
            </w:r>
          </w:p>
        </w:tc>
      </w:tr>
      <w:tr w:rsidR="00726124" w:rsidRPr="0044703A" w:rsidTr="000F6F4D">
        <w:trPr>
          <w:trHeight w:val="64"/>
        </w:trPr>
        <w:tc>
          <w:tcPr>
            <w:tcW w:w="759" w:type="dxa"/>
            <w:shd w:val="clear" w:color="auto" w:fill="auto"/>
          </w:tcPr>
          <w:p w:rsidR="00726124" w:rsidRPr="0044703A" w:rsidRDefault="00726124" w:rsidP="000F6F4D">
            <w:pPr>
              <w:pStyle w:val="KeinAbstand"/>
            </w:pPr>
            <w:r w:rsidRPr="0044703A">
              <w:t>1.0</w:t>
            </w:r>
          </w:p>
        </w:tc>
        <w:tc>
          <w:tcPr>
            <w:tcW w:w="1439" w:type="dxa"/>
            <w:shd w:val="clear" w:color="auto" w:fill="auto"/>
          </w:tcPr>
          <w:p w:rsidR="00726124" w:rsidRPr="0044703A" w:rsidRDefault="00726124" w:rsidP="000F6F4D">
            <w:pPr>
              <w:pStyle w:val="KeinAbstand"/>
            </w:pPr>
            <w:r>
              <w:t>13.10.16</w:t>
            </w:r>
          </w:p>
        </w:tc>
        <w:tc>
          <w:tcPr>
            <w:tcW w:w="1681" w:type="dxa"/>
            <w:shd w:val="clear" w:color="auto" w:fill="auto"/>
          </w:tcPr>
          <w:p w:rsidR="00726124" w:rsidRPr="0044703A" w:rsidRDefault="00726124" w:rsidP="000F6F4D">
            <w:pPr>
              <w:pStyle w:val="KeinAbstand"/>
            </w:pPr>
            <w:r w:rsidRPr="0044703A">
              <w:t>Dozierendenteam</w:t>
            </w:r>
          </w:p>
        </w:tc>
        <w:tc>
          <w:tcPr>
            <w:tcW w:w="4967" w:type="dxa"/>
            <w:shd w:val="clear" w:color="auto" w:fill="auto"/>
          </w:tcPr>
          <w:p w:rsidR="00726124" w:rsidRPr="0044703A" w:rsidRDefault="00726124" w:rsidP="000F6F4D">
            <w:pPr>
              <w:pStyle w:val="KeinAbstand"/>
            </w:pPr>
            <w:r w:rsidRPr="0044703A">
              <w:t>Initiale Version</w:t>
            </w:r>
          </w:p>
        </w:tc>
      </w:tr>
    </w:tbl>
    <w:p w:rsidR="00726124" w:rsidRPr="0044703A" w:rsidRDefault="00726124" w:rsidP="00726124"/>
    <w:p w:rsidR="00726124" w:rsidRPr="0044703A" w:rsidRDefault="00726124" w:rsidP="00726124">
      <w:pPr>
        <w:pBdr>
          <w:top w:val="single" w:sz="4" w:space="1" w:color="auto"/>
        </w:pBdr>
      </w:pPr>
    </w:p>
    <w:p w:rsidR="00726124" w:rsidRPr="0044703A" w:rsidRDefault="00726124" w:rsidP="00726124">
      <w:pPr>
        <w:pBdr>
          <w:top w:val="single" w:sz="4" w:space="1" w:color="auto"/>
        </w:pBdr>
      </w:pPr>
    </w:p>
    <w:p w:rsidR="00726124" w:rsidRPr="0044703A" w:rsidRDefault="00726124" w:rsidP="00726124">
      <w:pPr>
        <w:pBdr>
          <w:top w:val="single" w:sz="4" w:space="1" w:color="auto"/>
        </w:pBdr>
      </w:pPr>
      <w:r w:rsidRPr="0044703A">
        <w:rPr>
          <w:b/>
          <w:sz w:val="28"/>
          <w:szCs w:val="28"/>
        </w:rPr>
        <w:t>Inhalt</w:t>
      </w:r>
    </w:p>
    <w:p w:rsidR="00726124" w:rsidRDefault="00726124" w:rsidP="00726124">
      <w:pPr>
        <w:pStyle w:val="Verzeichnis1"/>
        <w:tabs>
          <w:tab w:val="right" w:leader="dot" w:pos="8795"/>
        </w:tabs>
        <w:rPr>
          <w:rFonts w:asciiTheme="minorHAnsi" w:eastAsiaTheme="minorEastAsia" w:hAnsiTheme="minorHAnsi" w:cstheme="minorBidi"/>
          <w:noProof/>
          <w:spacing w:val="0"/>
          <w:sz w:val="22"/>
          <w:szCs w:val="22"/>
        </w:rPr>
      </w:pPr>
      <w:r w:rsidRPr="0044703A">
        <w:fldChar w:fldCharType="begin"/>
      </w:r>
      <w:r w:rsidRPr="0044703A">
        <w:instrText xml:space="preserve"> TOC \o "1-3" </w:instrText>
      </w:r>
      <w:r w:rsidRPr="0044703A">
        <w:fldChar w:fldCharType="separate"/>
      </w:r>
      <w:r>
        <w:rPr>
          <w:noProof/>
        </w:rPr>
        <w:t>1.</w:t>
      </w:r>
      <w:r>
        <w:rPr>
          <w:rFonts w:asciiTheme="minorHAnsi" w:eastAsiaTheme="minorEastAsia" w:hAnsiTheme="minorHAnsi" w:cstheme="minorBidi"/>
          <w:noProof/>
          <w:spacing w:val="0"/>
          <w:sz w:val="22"/>
          <w:szCs w:val="22"/>
        </w:rPr>
        <w:tab/>
      </w:r>
      <w:r>
        <w:rPr>
          <w:noProof/>
        </w:rPr>
        <w:t>Einleitung</w:t>
      </w:r>
      <w:r>
        <w:rPr>
          <w:noProof/>
        </w:rPr>
        <w:tab/>
      </w:r>
      <w:r>
        <w:rPr>
          <w:noProof/>
        </w:rPr>
        <w:fldChar w:fldCharType="begin"/>
      </w:r>
      <w:r>
        <w:rPr>
          <w:noProof/>
        </w:rPr>
        <w:instrText xml:space="preserve"> PAGEREF _Toc447270988 \h </w:instrText>
      </w:r>
      <w:r>
        <w:rPr>
          <w:noProof/>
        </w:rPr>
      </w:r>
      <w:r>
        <w:rPr>
          <w:noProof/>
        </w:rPr>
        <w:fldChar w:fldCharType="separate"/>
      </w:r>
      <w:r>
        <w:rPr>
          <w:noProof/>
        </w:rPr>
        <w:t>2</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1.1.</w:t>
      </w:r>
      <w:r>
        <w:rPr>
          <w:rFonts w:asciiTheme="minorHAnsi" w:eastAsiaTheme="minorEastAsia" w:hAnsiTheme="minorHAnsi" w:cstheme="minorBidi"/>
          <w:noProof/>
          <w:spacing w:val="0"/>
          <w:sz w:val="22"/>
          <w:szCs w:val="22"/>
        </w:rPr>
        <w:tab/>
      </w:r>
      <w:r>
        <w:rPr>
          <w:noProof/>
        </w:rPr>
        <w:t>Begriffe, Abkürzungen</w:t>
      </w:r>
      <w:r>
        <w:rPr>
          <w:noProof/>
        </w:rPr>
        <w:tab/>
      </w:r>
      <w:r>
        <w:rPr>
          <w:noProof/>
        </w:rPr>
        <w:fldChar w:fldCharType="begin"/>
      </w:r>
      <w:r>
        <w:rPr>
          <w:noProof/>
        </w:rPr>
        <w:instrText xml:space="preserve"> PAGEREF _Toc447270989 \h </w:instrText>
      </w:r>
      <w:r>
        <w:rPr>
          <w:noProof/>
        </w:rPr>
      </w:r>
      <w:r>
        <w:rPr>
          <w:noProof/>
        </w:rPr>
        <w:fldChar w:fldCharType="separate"/>
      </w:r>
      <w:r>
        <w:rPr>
          <w:noProof/>
        </w:rPr>
        <w:t>2</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_Toc447270990 \h </w:instrText>
      </w:r>
      <w:r>
        <w:rPr>
          <w:noProof/>
        </w:rPr>
      </w:r>
      <w:r>
        <w:rPr>
          <w:noProof/>
        </w:rPr>
        <w:fldChar w:fldCharType="separate"/>
      </w:r>
      <w:r>
        <w:rPr>
          <w:noProof/>
        </w:rPr>
        <w:t>3</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2.1.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_Toc447270991 \h </w:instrText>
      </w:r>
      <w:r>
        <w:rPr>
          <w:noProof/>
        </w:rPr>
      </w:r>
      <w:r>
        <w:rPr>
          <w:noProof/>
        </w:rPr>
        <w:fldChar w:fldCharType="separate"/>
      </w:r>
      <w:r>
        <w:rPr>
          <w:noProof/>
        </w:rPr>
        <w:t>3</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2.2.</w:t>
      </w:r>
      <w:r>
        <w:rPr>
          <w:rFonts w:asciiTheme="minorHAnsi" w:eastAsiaTheme="minorEastAsia" w:hAnsiTheme="minorHAnsi" w:cstheme="minorBidi"/>
          <w:noProof/>
          <w:spacing w:val="0"/>
          <w:sz w:val="22"/>
          <w:szCs w:val="22"/>
        </w:rPr>
        <w:tab/>
      </w:r>
      <w:r>
        <w:rPr>
          <w:noProof/>
        </w:rPr>
        <w:t>Anwendungsfall</w:t>
      </w:r>
      <w:r>
        <w:rPr>
          <w:noProof/>
        </w:rPr>
        <w:tab/>
      </w:r>
      <w:r>
        <w:rPr>
          <w:noProof/>
        </w:rPr>
        <w:fldChar w:fldCharType="begin"/>
      </w:r>
      <w:r>
        <w:rPr>
          <w:noProof/>
        </w:rPr>
        <w:instrText xml:space="preserve"> PAGEREF _Toc447270992 \h </w:instrText>
      </w:r>
      <w:r>
        <w:rPr>
          <w:noProof/>
        </w:rPr>
      </w:r>
      <w:r>
        <w:rPr>
          <w:noProof/>
        </w:rPr>
        <w:fldChar w:fldCharType="separate"/>
      </w:r>
      <w:r>
        <w:rPr>
          <w:noProof/>
        </w:rPr>
        <w:t>4</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2.3.</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_Toc447270993 \h </w:instrText>
      </w:r>
      <w:r>
        <w:rPr>
          <w:noProof/>
        </w:rPr>
      </w:r>
      <w:r>
        <w:rPr>
          <w:noProof/>
        </w:rPr>
        <w:fldChar w:fldCharType="separate"/>
      </w:r>
      <w:r>
        <w:rPr>
          <w:noProof/>
        </w:rPr>
        <w:t>6</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2.4.</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_Toc447270994 \h </w:instrText>
      </w:r>
      <w:r>
        <w:rPr>
          <w:noProof/>
        </w:rPr>
      </w:r>
      <w:r>
        <w:rPr>
          <w:noProof/>
        </w:rPr>
        <w:fldChar w:fldCharType="separate"/>
      </w:r>
      <w:r>
        <w:rPr>
          <w:noProof/>
        </w:rPr>
        <w:t>6</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_Toc447270995 \h </w:instrText>
      </w:r>
      <w:r>
        <w:rPr>
          <w:noProof/>
        </w:rPr>
      </w:r>
      <w:r>
        <w:rPr>
          <w:noProof/>
        </w:rPr>
        <w:fldChar w:fldCharType="separate"/>
      </w:r>
      <w:r>
        <w:rPr>
          <w:noProof/>
        </w:rPr>
        <w:t>7</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_Toc447270996 \h </w:instrText>
      </w:r>
      <w:r>
        <w:rPr>
          <w:noProof/>
        </w:rPr>
      </w:r>
      <w:r>
        <w:rPr>
          <w:noProof/>
        </w:rPr>
        <w:fldChar w:fldCharType="separate"/>
      </w:r>
      <w:r>
        <w:rPr>
          <w:noProof/>
        </w:rPr>
        <w:t>7</w:t>
      </w:r>
      <w:r>
        <w:rPr>
          <w:noProof/>
        </w:rPr>
        <w:fldChar w:fldCharType="end"/>
      </w:r>
    </w:p>
    <w:p w:rsidR="00726124" w:rsidRDefault="00726124" w:rsidP="00726124">
      <w:pPr>
        <w:pStyle w:val="Verzeichnis3"/>
        <w:tabs>
          <w:tab w:val="right" w:leader="dot" w:pos="8795"/>
        </w:tabs>
        <w:rPr>
          <w:rFonts w:asciiTheme="minorHAnsi" w:eastAsiaTheme="minorEastAsia" w:hAnsiTheme="minorHAnsi" w:cstheme="minorBidi"/>
          <w:noProof/>
          <w:spacing w:val="0"/>
          <w:sz w:val="22"/>
          <w:szCs w:val="22"/>
        </w:rPr>
      </w:pPr>
      <w:r w:rsidRPr="00A527AB">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_Toc447270997 \h </w:instrText>
      </w:r>
      <w:r>
        <w:rPr>
          <w:noProof/>
        </w:rPr>
      </w:r>
      <w:r>
        <w:rPr>
          <w:noProof/>
        </w:rPr>
        <w:fldChar w:fldCharType="separate"/>
      </w:r>
      <w:r>
        <w:rPr>
          <w:noProof/>
        </w:rPr>
        <w:t>7</w:t>
      </w:r>
      <w:r>
        <w:rPr>
          <w:noProof/>
        </w:rPr>
        <w:fldChar w:fldCharType="end"/>
      </w:r>
    </w:p>
    <w:p w:rsidR="00726124" w:rsidRDefault="00726124" w:rsidP="00726124">
      <w:pPr>
        <w:pStyle w:val="Verzeichnis3"/>
        <w:tabs>
          <w:tab w:val="right" w:leader="dot" w:pos="8795"/>
        </w:tabs>
        <w:rPr>
          <w:rFonts w:asciiTheme="minorHAnsi" w:eastAsiaTheme="minorEastAsia" w:hAnsiTheme="minorHAnsi" w:cstheme="minorBidi"/>
          <w:noProof/>
          <w:spacing w:val="0"/>
          <w:sz w:val="22"/>
          <w:szCs w:val="22"/>
        </w:rPr>
      </w:pPr>
      <w:r w:rsidRPr="00A527AB">
        <w:rPr>
          <w:noProof/>
          <w:color w:val="000000"/>
        </w:rPr>
        <w:t>3.1.2.</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_Toc447270998 \h </w:instrText>
      </w:r>
      <w:r>
        <w:rPr>
          <w:noProof/>
        </w:rPr>
      </w:r>
      <w:r>
        <w:rPr>
          <w:noProof/>
        </w:rPr>
        <w:fldChar w:fldCharType="separate"/>
      </w:r>
      <w:r>
        <w:rPr>
          <w:noProof/>
        </w:rPr>
        <w:t>7</w:t>
      </w:r>
      <w:r>
        <w:rPr>
          <w:noProof/>
        </w:rPr>
        <w:fldChar w:fldCharType="end"/>
      </w:r>
    </w:p>
    <w:p w:rsidR="00726124" w:rsidRDefault="00726124" w:rsidP="00726124">
      <w:pPr>
        <w:pStyle w:val="Verzeichnis3"/>
        <w:tabs>
          <w:tab w:val="right" w:leader="dot" w:pos="8795"/>
        </w:tabs>
        <w:rPr>
          <w:rFonts w:asciiTheme="minorHAnsi" w:eastAsiaTheme="minorEastAsia" w:hAnsiTheme="minorHAnsi" w:cstheme="minorBidi"/>
          <w:noProof/>
          <w:spacing w:val="0"/>
          <w:sz w:val="22"/>
          <w:szCs w:val="22"/>
        </w:rPr>
      </w:pPr>
      <w:r w:rsidRPr="00A527AB">
        <w:rPr>
          <w:noProof/>
          <w:color w:val="000000"/>
        </w:rPr>
        <w:t>3.1.3.</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_Toc447270999 \h </w:instrText>
      </w:r>
      <w:r>
        <w:rPr>
          <w:noProof/>
        </w:rPr>
      </w:r>
      <w:r>
        <w:rPr>
          <w:noProof/>
        </w:rPr>
        <w:fldChar w:fldCharType="separate"/>
      </w:r>
      <w:r>
        <w:rPr>
          <w:noProof/>
        </w:rPr>
        <w:t>7</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_Toc447271000 \h </w:instrText>
      </w:r>
      <w:r>
        <w:rPr>
          <w:noProof/>
        </w:rPr>
      </w:r>
      <w:r>
        <w:rPr>
          <w:noProof/>
        </w:rPr>
        <w:fldChar w:fldCharType="separate"/>
      </w:r>
      <w:r>
        <w:rPr>
          <w:noProof/>
        </w:rPr>
        <w:t>8</w:t>
      </w:r>
      <w:r>
        <w:rPr>
          <w:noProof/>
        </w:rPr>
        <w:fldChar w:fldCharType="end"/>
      </w:r>
    </w:p>
    <w:p w:rsidR="00726124" w:rsidRDefault="00726124" w:rsidP="00726124">
      <w:pPr>
        <w:pStyle w:val="Verzeichnis3"/>
        <w:tabs>
          <w:tab w:val="right" w:leader="dot" w:pos="8795"/>
        </w:tabs>
        <w:rPr>
          <w:rFonts w:asciiTheme="minorHAnsi" w:eastAsiaTheme="minorEastAsia" w:hAnsiTheme="minorHAnsi" w:cstheme="minorBidi"/>
          <w:noProof/>
          <w:spacing w:val="0"/>
          <w:sz w:val="22"/>
          <w:szCs w:val="22"/>
        </w:rPr>
      </w:pPr>
      <w:r w:rsidRPr="00A527AB">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_Toc447271001 \h </w:instrText>
      </w:r>
      <w:r>
        <w:rPr>
          <w:noProof/>
        </w:rPr>
      </w:r>
      <w:r>
        <w:rPr>
          <w:noProof/>
        </w:rPr>
        <w:fldChar w:fldCharType="separate"/>
      </w:r>
      <w:r>
        <w:rPr>
          <w:noProof/>
        </w:rPr>
        <w:t>8</w:t>
      </w:r>
      <w:r>
        <w:rPr>
          <w:noProof/>
        </w:rPr>
        <w:fldChar w:fldCharType="end"/>
      </w:r>
    </w:p>
    <w:p w:rsidR="00726124" w:rsidRDefault="00726124" w:rsidP="00726124">
      <w:pPr>
        <w:pStyle w:val="Verzeichnis3"/>
        <w:tabs>
          <w:tab w:val="right" w:leader="dot" w:pos="8795"/>
        </w:tabs>
        <w:rPr>
          <w:rFonts w:asciiTheme="minorHAnsi" w:eastAsiaTheme="minorEastAsia" w:hAnsiTheme="minorHAnsi" w:cstheme="minorBidi"/>
          <w:noProof/>
          <w:spacing w:val="0"/>
          <w:sz w:val="22"/>
          <w:szCs w:val="22"/>
        </w:rPr>
      </w:pPr>
      <w:r w:rsidRPr="00A527AB">
        <w:rPr>
          <w:noProof/>
          <w:color w:val="000000"/>
        </w:rPr>
        <w:t>3.2.2.</w:t>
      </w:r>
      <w:r>
        <w:rPr>
          <w:rFonts w:asciiTheme="minorHAnsi" w:eastAsiaTheme="minorEastAsia" w:hAnsiTheme="minorHAnsi" w:cstheme="minorBidi"/>
          <w:noProof/>
          <w:spacing w:val="0"/>
          <w:sz w:val="22"/>
          <w:szCs w:val="22"/>
        </w:rPr>
        <w:tab/>
      </w:r>
      <w:r>
        <w:rPr>
          <w:noProof/>
        </w:rPr>
        <w:t>Sequenzdiagramme</w:t>
      </w:r>
      <w:r>
        <w:rPr>
          <w:noProof/>
        </w:rPr>
        <w:tab/>
      </w:r>
      <w:r>
        <w:rPr>
          <w:noProof/>
        </w:rPr>
        <w:fldChar w:fldCharType="begin"/>
      </w:r>
      <w:r>
        <w:rPr>
          <w:noProof/>
        </w:rPr>
        <w:instrText xml:space="preserve"> PAGEREF _Toc447271002 \h </w:instrText>
      </w:r>
      <w:r>
        <w:rPr>
          <w:noProof/>
        </w:rPr>
      </w:r>
      <w:r>
        <w:rPr>
          <w:noProof/>
        </w:rPr>
        <w:fldChar w:fldCharType="separate"/>
      </w:r>
      <w:r>
        <w:rPr>
          <w:noProof/>
        </w:rPr>
        <w:t>8</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_Toc447271003 \h </w:instrText>
      </w:r>
      <w:r>
        <w:rPr>
          <w:noProof/>
        </w:rPr>
      </w:r>
      <w:r>
        <w:rPr>
          <w:noProof/>
        </w:rPr>
        <w:fldChar w:fldCharType="separate"/>
      </w:r>
      <w:r>
        <w:rPr>
          <w:noProof/>
        </w:rPr>
        <w:t>9</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_Toc447271004 \h </w:instrText>
      </w:r>
      <w:r>
        <w:rPr>
          <w:noProof/>
        </w:rPr>
      </w:r>
      <w:r>
        <w:rPr>
          <w:noProof/>
        </w:rPr>
        <w:fldChar w:fldCharType="separate"/>
      </w:r>
      <w:r>
        <w:rPr>
          <w:noProof/>
        </w:rPr>
        <w:t>9</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_Toc447271005 \h </w:instrText>
      </w:r>
      <w:r>
        <w:rPr>
          <w:noProof/>
        </w:rPr>
      </w:r>
      <w:r>
        <w:rPr>
          <w:noProof/>
        </w:rPr>
        <w:fldChar w:fldCharType="separate"/>
      </w:r>
      <w:r>
        <w:rPr>
          <w:noProof/>
        </w:rPr>
        <w:t>9</w:t>
      </w:r>
      <w:r>
        <w:rPr>
          <w:noProof/>
        </w:rPr>
        <w:fldChar w:fldCharType="end"/>
      </w:r>
    </w:p>
    <w:p w:rsidR="00726124" w:rsidRDefault="00726124" w:rsidP="00726124">
      <w:pPr>
        <w:pStyle w:val="Verzeichnis2"/>
        <w:tabs>
          <w:tab w:val="right" w:leader="dot" w:pos="8795"/>
        </w:tabs>
        <w:rPr>
          <w:rFonts w:asciiTheme="minorHAnsi" w:eastAsiaTheme="minorEastAsia" w:hAnsiTheme="minorHAnsi" w:cstheme="minorBidi"/>
          <w:noProof/>
          <w:spacing w:val="0"/>
          <w:sz w:val="22"/>
          <w:szCs w:val="22"/>
        </w:rPr>
      </w:pPr>
      <w:r w:rsidRPr="00A527AB">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_Toc447271006 \h </w:instrText>
      </w:r>
      <w:r>
        <w:rPr>
          <w:noProof/>
        </w:rPr>
      </w:r>
      <w:r>
        <w:rPr>
          <w:noProof/>
        </w:rPr>
        <w:fldChar w:fldCharType="separate"/>
      </w:r>
      <w:r>
        <w:rPr>
          <w:noProof/>
        </w:rPr>
        <w:t>9</w:t>
      </w:r>
      <w:r>
        <w:rPr>
          <w:noProof/>
        </w:rPr>
        <w:fldChar w:fldCharType="end"/>
      </w:r>
    </w:p>
    <w:p w:rsidR="00726124" w:rsidRDefault="00726124" w:rsidP="00726124">
      <w:pPr>
        <w:pStyle w:val="Verzeichnis1"/>
        <w:tabs>
          <w:tab w:val="right" w:leader="dot" w:pos="8795"/>
        </w:tabs>
        <w:rPr>
          <w:rFonts w:asciiTheme="minorHAnsi" w:eastAsiaTheme="minorEastAsia" w:hAnsiTheme="minorHAnsi" w:cstheme="minorBidi"/>
          <w:noProof/>
          <w:spacing w:val="0"/>
          <w:sz w:val="22"/>
          <w:szCs w:val="22"/>
        </w:rPr>
      </w:pPr>
      <w:r>
        <w:rPr>
          <w:noProof/>
        </w:rPr>
        <w:t>Literaturverzeichnis</w:t>
      </w:r>
      <w:r>
        <w:rPr>
          <w:noProof/>
        </w:rPr>
        <w:tab/>
      </w:r>
      <w:r>
        <w:rPr>
          <w:noProof/>
        </w:rPr>
        <w:fldChar w:fldCharType="begin"/>
      </w:r>
      <w:r>
        <w:rPr>
          <w:noProof/>
        </w:rPr>
        <w:instrText xml:space="preserve"> PAGEREF _Toc447271007 \h </w:instrText>
      </w:r>
      <w:r>
        <w:rPr>
          <w:noProof/>
        </w:rPr>
      </w:r>
      <w:r>
        <w:rPr>
          <w:noProof/>
        </w:rPr>
        <w:fldChar w:fldCharType="separate"/>
      </w:r>
      <w:r>
        <w:rPr>
          <w:noProof/>
        </w:rPr>
        <w:t>9</w:t>
      </w:r>
      <w:r>
        <w:rPr>
          <w:noProof/>
        </w:rPr>
        <w:fldChar w:fldCharType="end"/>
      </w:r>
    </w:p>
    <w:p w:rsidR="00726124" w:rsidRPr="0044703A" w:rsidRDefault="00726124" w:rsidP="00726124">
      <w:r w:rsidRPr="0044703A">
        <w:fldChar w:fldCharType="end"/>
      </w:r>
      <w:bookmarkStart w:id="1" w:name="documentation"/>
      <w:bookmarkStart w:id="2" w:name="page_disambiguation"/>
      <w:bookmarkStart w:id="3" w:name="glossar"/>
      <w:bookmarkEnd w:id="1"/>
      <w:bookmarkEnd w:id="2"/>
      <w:bookmarkEnd w:id="3"/>
      <w:r w:rsidRPr="0044703A">
        <w:br w:type="page"/>
      </w:r>
    </w:p>
    <w:p w:rsidR="00726124" w:rsidRPr="0044703A" w:rsidRDefault="00726124" w:rsidP="00726124">
      <w:pPr>
        <w:pStyle w:val="berschrift1"/>
        <w:numPr>
          <w:ilvl w:val="0"/>
          <w:numId w:val="38"/>
        </w:numPr>
      </w:pPr>
      <w:bookmarkStart w:id="4" w:name="_Toc447270988"/>
      <w:r w:rsidRPr="0044703A">
        <w:lastRenderedPageBreak/>
        <w:t>Einleitung</w:t>
      </w:r>
      <w:bookmarkEnd w:id="4"/>
    </w:p>
    <w:p w:rsidR="00726124" w:rsidRPr="0044703A" w:rsidRDefault="00726124" w:rsidP="00726124"/>
    <w:p w:rsidR="00726124" w:rsidRPr="0044703A" w:rsidRDefault="00726124" w:rsidP="00726124">
      <w:r w:rsidRPr="0044703A">
        <w:t>Geschätzte Studierende</w:t>
      </w:r>
    </w:p>
    <w:p w:rsidR="00726124" w:rsidRPr="0044703A" w:rsidRDefault="00726124" w:rsidP="00726124"/>
    <w:p w:rsidR="00726124" w:rsidRPr="0044703A" w:rsidRDefault="00726124" w:rsidP="00726124">
      <w:r w:rsidRPr="0044703A">
        <w:t>Im letzten Teil des Semesters bearbeiten Sie in einem kleinen Team ein Softwareprojekt. Mit diesem Projekt sind folgende Ziele verbunden:</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wenden im Unterricht gelernte Konzepte der Sprache Java in einem grösseren Kontext an.</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wiederholen wesentliche Elemente der Programmiersprache Java.</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implementieren eine Softwarelösung im Team.</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Klassendiagramme lesen und interpretieren.</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Zustandsdiagramme lesen und interpretieren.</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 xml:space="preserve">Sie können Source-Code mit Hilfe von Klassendiagrammen </w:t>
      </w:r>
      <w:r>
        <w:t xml:space="preserve">und </w:t>
      </w:r>
      <w:r w:rsidRPr="0044703A">
        <w:t>Sequenzdiagramme dokumentieren.</w:t>
      </w:r>
    </w:p>
    <w:p w:rsidR="00726124" w:rsidRPr="0044703A" w:rsidRDefault="00726124" w:rsidP="00726124">
      <w:pPr>
        <w:pStyle w:val="Listenabsatz"/>
        <w:numPr>
          <w:ilvl w:val="0"/>
          <w:numId w:val="32"/>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in einem grösseren Programm die Übersicht wahren.</w:t>
      </w:r>
    </w:p>
    <w:p w:rsidR="00726124" w:rsidRPr="0044703A" w:rsidRDefault="00726124" w:rsidP="00726124"/>
    <w:p w:rsidR="00726124" w:rsidRPr="0044703A" w:rsidRDefault="00726124" w:rsidP="00726124">
      <w:r w:rsidRPr="0044703A">
        <w:t xml:space="preserve">Das gesamte Projekt ist als Lernprojekt zu verstehen, bei dem Sie Schritt für Schritt Kenntnisse erwerben und anwenden. </w:t>
      </w:r>
    </w:p>
    <w:p w:rsidR="00726124" w:rsidRPr="0044703A" w:rsidRDefault="00726124" w:rsidP="00726124">
      <w:r w:rsidRPr="0044703A">
        <w:t>Die Dozierenden und Assistierenden begleiten Sie während des Projekts und ermöglichen Ihnen, wesentliche Erfahrungen zu reflektieren. Zur Unterstützung dieses Prozesses erstellen Sie jede Woche für die Dozierenden einen kurzen Projekt-Statusrapport mit folgendem Inhalt:</w:t>
      </w:r>
    </w:p>
    <w:p w:rsidR="00726124" w:rsidRPr="0044703A" w:rsidRDefault="00726124" w:rsidP="00726124">
      <w:pPr>
        <w:pStyle w:val="Listenabsatz"/>
        <w:numPr>
          <w:ilvl w:val="0"/>
          <w:numId w:val="33"/>
        </w:numPr>
        <w:spacing w:after="120"/>
      </w:pPr>
      <w:r w:rsidRPr="0044703A">
        <w:t>Welche Arbeiten wurden in der letzten Woche ausgeführt. Was hat gut geklappt, wo hatten oder haben Sie Probleme?</w:t>
      </w:r>
    </w:p>
    <w:p w:rsidR="00726124" w:rsidRPr="0044703A" w:rsidRDefault="00726124" w:rsidP="00726124">
      <w:pPr>
        <w:pStyle w:val="Listenabsatz"/>
        <w:numPr>
          <w:ilvl w:val="0"/>
          <w:numId w:val="33"/>
        </w:numPr>
        <w:spacing w:after="120"/>
      </w:pPr>
      <w:r w:rsidRPr="0044703A">
        <w:t>Welche Tätigkeiten sind für die nächste Woche vorgesehen?</w:t>
      </w:r>
    </w:p>
    <w:p w:rsidR="00726124" w:rsidRPr="0044703A" w:rsidRDefault="00726124" w:rsidP="00726124">
      <w:pPr>
        <w:pStyle w:val="Listenabsatz"/>
        <w:numPr>
          <w:ilvl w:val="0"/>
          <w:numId w:val="33"/>
        </w:numPr>
      </w:pPr>
      <w:r w:rsidRPr="0044703A">
        <w:t>Welche Knackpunkte (Herausforderungen oder Risiken) bestehen noch? Was gedenken Sie dagegen zu unternehmen?</w:t>
      </w:r>
    </w:p>
    <w:p w:rsidR="00726124" w:rsidRPr="0044703A" w:rsidRDefault="00726124" w:rsidP="00726124">
      <w:r w:rsidRPr="0044703A">
        <w:br/>
        <w:t>Eine Vorlage für diesen Projekt-Statusrapport finden Sie im ILIAS.</w:t>
      </w:r>
    </w:p>
    <w:p w:rsidR="00726124" w:rsidRPr="0044703A" w:rsidRDefault="00726124" w:rsidP="00726124"/>
    <w:p w:rsidR="00726124" w:rsidRPr="0044703A" w:rsidRDefault="00726124" w:rsidP="00726124"/>
    <w:p w:rsidR="00726124" w:rsidRPr="0044703A" w:rsidRDefault="00726124" w:rsidP="00726124">
      <w:r w:rsidRPr="0044703A">
        <w:t>Viel Erfolg sowie spannende und wertvolle Projekterfahrungen wünschen Ihnen</w:t>
      </w:r>
    </w:p>
    <w:p w:rsidR="00726124" w:rsidRPr="0044703A" w:rsidRDefault="00726124" w:rsidP="00726124"/>
    <w:p w:rsidR="00726124" w:rsidRPr="0044703A" w:rsidRDefault="00726124" w:rsidP="00726124">
      <w:r w:rsidRPr="0044703A">
        <w:t>Ihr Dozierendenteam</w:t>
      </w:r>
    </w:p>
    <w:p w:rsidR="00726124" w:rsidRPr="0044703A" w:rsidRDefault="00726124" w:rsidP="00726124"/>
    <w:p w:rsidR="00726124" w:rsidRPr="0044703A" w:rsidRDefault="00726124" w:rsidP="00726124"/>
    <w:p w:rsidR="00726124" w:rsidRPr="0044703A" w:rsidRDefault="00726124" w:rsidP="00726124">
      <w:pPr>
        <w:pStyle w:val="Formatvorlageberschrift2Nach6Pt"/>
        <w:rPr>
          <w:szCs w:val="22"/>
        </w:rPr>
      </w:pPr>
      <w:bookmarkStart w:id="5" w:name="_Toc352943910"/>
      <w:bookmarkStart w:id="6" w:name="_Toc353956524"/>
      <w:bookmarkStart w:id="7" w:name="_Toc447270989"/>
      <w:r w:rsidRPr="0044703A">
        <w:t>Begriffe, Abkürzungen</w:t>
      </w:r>
      <w:bookmarkEnd w:id="5"/>
      <w:bookmarkEnd w:id="6"/>
      <w:bookmarkEnd w:id="7"/>
    </w:p>
    <w:p w:rsidR="00726124" w:rsidRPr="0044703A" w:rsidRDefault="00726124" w:rsidP="00726124">
      <w:r w:rsidRPr="0044703A">
        <w:t>Die verwendeten Klassen und Methoden sollen in englischer Sprache benannt sein. In der folgenden Tabelle sind einige Übersetzungen angegeben.</w:t>
      </w:r>
    </w:p>
    <w:tbl>
      <w:tblPr>
        <w:tblStyle w:val="TabelleKlassisch1"/>
        <w:tblW w:w="0" w:type="auto"/>
        <w:tblBorders>
          <w:top w:val="none" w:sz="0" w:space="0" w:color="auto"/>
          <w:bottom w:val="none" w:sz="0" w:space="0" w:color="auto"/>
        </w:tblBorders>
        <w:tblLook w:val="04A0" w:firstRow="1" w:lastRow="0" w:firstColumn="1" w:lastColumn="0" w:noHBand="0" w:noVBand="1"/>
      </w:tblPr>
      <w:tblGrid>
        <w:gridCol w:w="4495"/>
        <w:gridCol w:w="4526"/>
      </w:tblGrid>
      <w:tr w:rsidR="00726124" w:rsidRPr="0044703A" w:rsidTr="000F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left w:val="single" w:sz="6" w:space="0" w:color="000000"/>
              <w:right w:val="none" w:sz="0" w:space="0" w:color="auto"/>
            </w:tcBorders>
          </w:tcPr>
          <w:p w:rsidR="00726124" w:rsidRPr="0044703A" w:rsidRDefault="00726124" w:rsidP="000F6F4D">
            <w:pPr>
              <w:pStyle w:val="KeinAbstand"/>
            </w:pPr>
            <w:r w:rsidRPr="0044703A">
              <w:t>Engl. Begriff</w:t>
            </w:r>
          </w:p>
        </w:tc>
        <w:tc>
          <w:tcPr>
            <w:tcW w:w="4526" w:type="dxa"/>
            <w:tcBorders>
              <w:top w:val="single" w:sz="6" w:space="0" w:color="000000"/>
              <w:right w:val="single" w:sz="6" w:space="0" w:color="000000"/>
            </w:tcBorders>
          </w:tcPr>
          <w:p w:rsidR="00726124" w:rsidRPr="0044703A" w:rsidRDefault="00726124" w:rsidP="000F6F4D">
            <w:pPr>
              <w:pStyle w:val="KeinAbstand"/>
              <w:cnfStyle w:val="100000000000" w:firstRow="1" w:lastRow="0" w:firstColumn="0" w:lastColumn="0" w:oddVBand="0" w:evenVBand="0" w:oddHBand="0" w:evenHBand="0" w:firstRowFirstColumn="0" w:firstRowLastColumn="0" w:lastRowFirstColumn="0" w:lastRowLastColumn="0"/>
            </w:pPr>
            <w:r w:rsidRPr="0044703A">
              <w:t>Dt. Begriff</w:t>
            </w:r>
          </w:p>
        </w:tc>
      </w:tr>
      <w:tr w:rsidR="00726124" w:rsidRPr="0044703A" w:rsidTr="000F6F4D">
        <w:trPr>
          <w:trHeight w:val="483"/>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right w:val="none" w:sz="0" w:space="0" w:color="auto"/>
            </w:tcBorders>
          </w:tcPr>
          <w:p w:rsidR="00726124" w:rsidRPr="0044703A" w:rsidRDefault="00726124" w:rsidP="000F6F4D">
            <w:pPr>
              <w:pStyle w:val="KeinAbstand"/>
            </w:pPr>
            <w:r>
              <w:t>Connect Four</w:t>
            </w:r>
          </w:p>
          <w:p w:rsidR="00726124" w:rsidRPr="0044703A" w:rsidRDefault="00726124" w:rsidP="000F6F4D">
            <w:pPr>
              <w:pStyle w:val="KeinAbstand"/>
            </w:pPr>
            <w:r w:rsidRPr="0044703A">
              <w:t>Controller</w:t>
            </w:r>
          </w:p>
        </w:tc>
        <w:tc>
          <w:tcPr>
            <w:tcW w:w="4526" w:type="dxa"/>
            <w:tcBorders>
              <w:top w:val="single" w:sz="6" w:space="0" w:color="000000"/>
            </w:tcBorders>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t>Vier gewinnt</w:t>
            </w:r>
          </w:p>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Spielsteuerung </w:t>
            </w:r>
          </w:p>
        </w:tc>
      </w:tr>
      <w:tr w:rsidR="00726124" w:rsidRPr="0044703A" w:rsidTr="000F6F4D">
        <w:tc>
          <w:tcPr>
            <w:cnfStyle w:val="001000000000" w:firstRow="0" w:lastRow="0" w:firstColumn="1" w:lastColumn="0" w:oddVBand="0" w:evenVBand="0" w:oddHBand="0" w:evenHBand="0" w:firstRowFirstColumn="0" w:firstRowLastColumn="0" w:lastRowFirstColumn="0" w:lastRowLastColumn="0"/>
            <w:tcW w:w="4495" w:type="dxa"/>
            <w:tcBorders>
              <w:right w:val="none" w:sz="0" w:space="0" w:color="auto"/>
            </w:tcBorders>
          </w:tcPr>
          <w:p w:rsidR="00726124" w:rsidRPr="0044703A" w:rsidRDefault="00726124" w:rsidP="000F6F4D">
            <w:pPr>
              <w:pStyle w:val="KeinAbstand"/>
            </w:pPr>
            <w:r w:rsidRPr="0044703A">
              <w:t>Grid</w:t>
            </w:r>
          </w:p>
        </w:tc>
        <w:tc>
          <w:tcPr>
            <w:tcW w:w="4526" w:type="dxa"/>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Spielfeld</w:t>
            </w:r>
          </w:p>
        </w:tc>
      </w:tr>
      <w:tr w:rsidR="00726124" w:rsidRPr="0044703A" w:rsidTr="000F6F4D">
        <w:trPr>
          <w:trHeight w:val="80"/>
        </w:trPr>
        <w:tc>
          <w:tcPr>
            <w:cnfStyle w:val="001000000000" w:firstRow="0" w:lastRow="0" w:firstColumn="1" w:lastColumn="0" w:oddVBand="0" w:evenVBand="0" w:oddHBand="0" w:evenHBand="0" w:firstRowFirstColumn="0" w:firstRowLastColumn="0" w:lastRowFirstColumn="0" w:lastRowLastColumn="0"/>
            <w:tcW w:w="4495" w:type="dxa"/>
            <w:tcBorders>
              <w:bottom w:val="single" w:sz="6" w:space="0" w:color="000000"/>
              <w:right w:val="none" w:sz="0" w:space="0" w:color="auto"/>
            </w:tcBorders>
          </w:tcPr>
          <w:p w:rsidR="00726124" w:rsidRPr="0044703A" w:rsidRDefault="00726124" w:rsidP="000F6F4D">
            <w:pPr>
              <w:pStyle w:val="KeinAbstand"/>
            </w:pPr>
            <w:r w:rsidRPr="0044703A">
              <w:t>Opponent</w:t>
            </w:r>
          </w:p>
          <w:p w:rsidR="00726124" w:rsidRPr="0044703A" w:rsidRDefault="00726124" w:rsidP="000F6F4D">
            <w:pPr>
              <w:pStyle w:val="KeinAbstand"/>
            </w:pPr>
            <w:r w:rsidRPr="0044703A">
              <w:t>View</w:t>
            </w:r>
          </w:p>
        </w:tc>
        <w:tc>
          <w:tcPr>
            <w:tcW w:w="4526" w:type="dxa"/>
            <w:tcBorders>
              <w:bottom w:val="single" w:sz="6" w:space="0" w:color="000000"/>
            </w:tcBorders>
          </w:tcPr>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Gegenspieler</w:t>
            </w:r>
          </w:p>
          <w:p w:rsidR="00726124" w:rsidRPr="0044703A" w:rsidRDefault="00726124" w:rsidP="000F6F4D">
            <w:pPr>
              <w:pStyle w:val="KeinAbstand"/>
              <w:cnfStyle w:val="000000000000" w:firstRow="0" w:lastRow="0" w:firstColumn="0" w:lastColumn="0" w:oddVBand="0" w:evenVBand="0" w:oddHBand="0" w:evenHBand="0" w:firstRowFirstColumn="0" w:firstRowLastColumn="0" w:lastRowFirstColumn="0" w:lastRowLastColumn="0"/>
            </w:pPr>
            <w:r w:rsidRPr="0044703A">
              <w:t>Sicht</w:t>
            </w:r>
          </w:p>
        </w:tc>
      </w:tr>
    </w:tbl>
    <w:p w:rsidR="00726124" w:rsidRDefault="00726124" w:rsidP="00726124"/>
    <w:p w:rsidR="00726124" w:rsidRDefault="00726124">
      <w:pPr>
        <w:adjustRightInd/>
        <w:snapToGrid/>
        <w:spacing w:line="240" w:lineRule="auto"/>
      </w:pPr>
      <w:r>
        <w:br w:type="page"/>
      </w:r>
    </w:p>
    <w:p w:rsidR="00726124" w:rsidRPr="0044703A" w:rsidRDefault="00726124" w:rsidP="00726124">
      <w:pPr>
        <w:pStyle w:val="berschrift2"/>
        <w:numPr>
          <w:ilvl w:val="0"/>
          <w:numId w:val="11"/>
        </w:numPr>
        <w:rPr>
          <w:sz w:val="32"/>
          <w:szCs w:val="32"/>
        </w:rPr>
      </w:pPr>
      <w:bookmarkStart w:id="8" w:name="anforderungen"/>
      <w:bookmarkStart w:id="9" w:name="_Toc447270990"/>
      <w:bookmarkEnd w:id="8"/>
      <w:r w:rsidRPr="0044703A">
        <w:rPr>
          <w:sz w:val="32"/>
          <w:szCs w:val="32"/>
        </w:rPr>
        <w:lastRenderedPageBreak/>
        <w:t>Anforderungen</w:t>
      </w:r>
      <w:bookmarkEnd w:id="9"/>
    </w:p>
    <w:p w:rsidR="00726124" w:rsidRPr="0044703A" w:rsidRDefault="00726124" w:rsidP="00726124">
      <w:pPr>
        <w:pStyle w:val="TextBody"/>
        <w:rPr>
          <w:rFonts w:ascii="Times New Roman" w:hAnsi="Times New Roman"/>
          <w:lang w:val="de-CH"/>
        </w:rPr>
      </w:pPr>
    </w:p>
    <w:p w:rsidR="00726124" w:rsidRPr="0044703A" w:rsidRDefault="00726124" w:rsidP="00726124">
      <w:pPr>
        <w:pStyle w:val="KeinAbstand"/>
      </w:pPr>
      <w:r w:rsidRPr="0044703A">
        <w:t>Aus der Aufgabenstellung lassen sich zwei Szenarien ableiten:</w:t>
      </w:r>
    </w:p>
    <w:p w:rsidR="00726124" w:rsidRPr="0044703A" w:rsidRDefault="00726124" w:rsidP="00726124">
      <w:pPr>
        <w:pStyle w:val="KeinAbstand"/>
      </w:pPr>
    </w:p>
    <w:p w:rsidR="00726124" w:rsidRPr="0044703A" w:rsidRDefault="00726124" w:rsidP="00726124">
      <w:pPr>
        <w:pStyle w:val="KeinAbstand"/>
        <w:rPr>
          <w:rStyle w:val="Hervorhebung"/>
        </w:rPr>
      </w:pPr>
      <w:r w:rsidRPr="0044703A">
        <w:rPr>
          <w:rStyle w:val="Hervorhebung"/>
        </w:rPr>
        <w:t>Szenario 1:</w:t>
      </w:r>
    </w:p>
    <w:p w:rsidR="00726124" w:rsidRPr="0044703A" w:rsidRDefault="00726124" w:rsidP="00726124">
      <w:pPr>
        <w:pStyle w:val="Anforderung"/>
        <w:rPr>
          <w:lang w:val="de-CH"/>
        </w:rPr>
      </w:pPr>
      <w:r w:rsidRPr="0044703A">
        <w:rPr>
          <w:lang w:val="de-CH"/>
        </w:rPr>
        <w:t xml:space="preserve">Als Spieler möchte ich über das Netzwerk gegen einen Gegenspieler </w:t>
      </w:r>
      <w:r>
        <w:rPr>
          <w:lang w:val="de-CH"/>
        </w:rPr>
        <w:t>„Vier gewinnt“</w:t>
      </w:r>
      <w:r w:rsidRPr="0044703A">
        <w:rPr>
          <w:lang w:val="de-CH"/>
        </w:rPr>
        <w:t xml:space="preserve"> spielen um Spass zu haben.</w:t>
      </w:r>
    </w:p>
    <w:p w:rsidR="00726124" w:rsidRPr="0044703A" w:rsidRDefault="00726124" w:rsidP="00726124">
      <w:pPr>
        <w:pStyle w:val="KeinAbstand"/>
      </w:pPr>
    </w:p>
    <w:p w:rsidR="00726124" w:rsidRPr="0044703A" w:rsidRDefault="00726124" w:rsidP="00726124">
      <w:pPr>
        <w:pStyle w:val="KeinAbstand"/>
        <w:rPr>
          <w:rStyle w:val="Hervorhebung"/>
        </w:rPr>
      </w:pPr>
      <w:r w:rsidRPr="0044703A">
        <w:rPr>
          <w:rStyle w:val="Hervorhebung"/>
        </w:rPr>
        <w:t>Szenario 2:</w:t>
      </w:r>
    </w:p>
    <w:p w:rsidR="00726124" w:rsidRPr="0044703A" w:rsidRDefault="00726124" w:rsidP="00726124">
      <w:pPr>
        <w:pStyle w:val="Anforderung"/>
        <w:rPr>
          <w:lang w:val="de-CH"/>
        </w:rPr>
      </w:pPr>
      <w:r w:rsidRPr="0044703A">
        <w:rPr>
          <w:lang w:val="de-CH"/>
        </w:rPr>
        <w:t xml:space="preserve">Als Spieler möchte ich gegen einen Computergegner </w:t>
      </w:r>
      <w:r>
        <w:rPr>
          <w:lang w:val="de-CH"/>
        </w:rPr>
        <w:t>„Vier gewinnt“</w:t>
      </w:r>
      <w:r w:rsidRPr="0044703A">
        <w:rPr>
          <w:lang w:val="de-CH"/>
        </w:rPr>
        <w:t xml:space="preserve"> spielen um Spass zu haben.</w:t>
      </w:r>
    </w:p>
    <w:p w:rsidR="00726124" w:rsidRPr="0044703A" w:rsidRDefault="00726124" w:rsidP="00726124">
      <w:pPr>
        <w:pStyle w:val="KeinAbstand"/>
      </w:pPr>
    </w:p>
    <w:p w:rsidR="00726124" w:rsidRPr="0044703A" w:rsidRDefault="00726124" w:rsidP="00726124">
      <w:pPr>
        <w:pStyle w:val="Formatvorlageberschrift2Nach6Pt"/>
      </w:pPr>
      <w:bookmarkStart w:id="10" w:name="regeln_vier_gewinnt"/>
      <w:bookmarkStart w:id="11" w:name="_Toc352943909"/>
      <w:bookmarkStart w:id="12" w:name="_Toc353956527"/>
      <w:bookmarkStart w:id="13" w:name="_Toc447270991"/>
      <w:bookmarkEnd w:id="10"/>
      <w:r w:rsidRPr="0044703A">
        <w:t>Systemübersicht</w:t>
      </w:r>
      <w:bookmarkEnd w:id="11"/>
      <w:bookmarkEnd w:id="12"/>
      <w:bookmarkEnd w:id="13"/>
    </w:p>
    <w:p w:rsidR="00726124" w:rsidRPr="0044703A" w:rsidRDefault="00726124" w:rsidP="00726124">
      <w:r w:rsidRPr="0044703A">
        <w:t xml:space="preserve">Aus diesen User Stories lässt sich das System visualisieren. </w:t>
      </w:r>
    </w:p>
    <w:p w:rsidR="00726124" w:rsidRPr="0044703A" w:rsidRDefault="00726124" w:rsidP="00726124">
      <w:pPr>
        <w:keepNext/>
      </w:pPr>
      <w:r w:rsidRPr="008F51A5">
        <w:rPr>
          <w:noProof/>
        </w:rPr>
        <w:drawing>
          <wp:inline distT="0" distB="0" distL="0" distR="0" wp14:anchorId="7D892B45" wp14:editId="124DFD9D">
            <wp:extent cx="5591175" cy="186144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1861445"/>
                    </a:xfrm>
                    <a:prstGeom prst="rect">
                      <a:avLst/>
                    </a:prstGeom>
                    <a:noFill/>
                    <a:ln>
                      <a:noFill/>
                    </a:ln>
                  </pic:spPr>
                </pic:pic>
              </a:graphicData>
            </a:graphic>
          </wp:inline>
        </w:drawing>
      </w:r>
    </w:p>
    <w:p w:rsidR="00726124" w:rsidRPr="0044703A" w:rsidRDefault="00726124" w:rsidP="00726124">
      <w:pPr>
        <w:pStyle w:val="Anforderung"/>
        <w:rPr>
          <w:lang w:val="de-CH"/>
        </w:rPr>
      </w:pPr>
      <w:bookmarkStart w:id="14" w:name="_Toc352943925"/>
      <w:bookmarkStart w:id="15" w:name="_Toc353191320"/>
      <w:r w:rsidRPr="0044703A">
        <w:rPr>
          <w:lang w:val="de-CH"/>
        </w:rPr>
        <w:t xml:space="preserve">Abbildung </w:t>
      </w:r>
      <w:r w:rsidRPr="0044703A">
        <w:rPr>
          <w:lang w:val="de-CH"/>
        </w:rPr>
        <w:fldChar w:fldCharType="begin"/>
      </w:r>
      <w:r w:rsidRPr="0044703A">
        <w:rPr>
          <w:lang w:val="de-CH"/>
        </w:rPr>
        <w:instrText xml:space="preserve"> SEQ Abbildung \* ARABIC </w:instrText>
      </w:r>
      <w:r w:rsidRPr="0044703A">
        <w:rPr>
          <w:lang w:val="de-CH"/>
        </w:rPr>
        <w:fldChar w:fldCharType="separate"/>
      </w:r>
      <w:r w:rsidRPr="0044703A">
        <w:rPr>
          <w:noProof/>
          <w:lang w:val="de-CH"/>
        </w:rPr>
        <w:t>1</w:t>
      </w:r>
      <w:r w:rsidRPr="0044703A">
        <w:rPr>
          <w:noProof/>
          <w:lang w:val="de-CH"/>
        </w:rPr>
        <w:fldChar w:fldCharType="end"/>
      </w:r>
      <w:r>
        <w:rPr>
          <w:lang w:val="de-CH"/>
        </w:rPr>
        <w:t xml:space="preserve">: </w:t>
      </w:r>
      <w:r w:rsidRPr="0044703A">
        <w:rPr>
          <w:lang w:val="de-CH"/>
        </w:rPr>
        <w:t>Kontextdiagramm des Spiels "</w:t>
      </w:r>
      <w:r w:rsidR="00F10905">
        <w:rPr>
          <w:lang w:val="de-CH"/>
        </w:rPr>
        <w:t>Vier Gewinnt</w:t>
      </w:r>
      <w:r w:rsidRPr="0044703A">
        <w:rPr>
          <w:lang w:val="de-CH"/>
        </w:rPr>
        <w:t>" bei einem Spiel gegen einen Gegenspieler über das Netzwerk</w:t>
      </w:r>
      <w:bookmarkEnd w:id="14"/>
      <w:bookmarkEnd w:id="15"/>
    </w:p>
    <w:p w:rsidR="00726124" w:rsidRPr="0044703A" w:rsidRDefault="00726124" w:rsidP="00726124"/>
    <w:p w:rsidR="00726124" w:rsidRPr="0044703A" w:rsidRDefault="00726124" w:rsidP="00726124">
      <w:pPr>
        <w:keepNext/>
      </w:pPr>
      <w:r w:rsidRPr="008F51A5">
        <w:rPr>
          <w:noProof/>
        </w:rPr>
        <w:drawing>
          <wp:inline distT="0" distB="0" distL="0" distR="0" wp14:anchorId="600EE264" wp14:editId="36101316">
            <wp:extent cx="5591175" cy="186144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1861445"/>
                    </a:xfrm>
                    <a:prstGeom prst="rect">
                      <a:avLst/>
                    </a:prstGeom>
                    <a:noFill/>
                    <a:ln>
                      <a:noFill/>
                    </a:ln>
                  </pic:spPr>
                </pic:pic>
              </a:graphicData>
            </a:graphic>
          </wp:inline>
        </w:drawing>
      </w:r>
    </w:p>
    <w:p w:rsidR="00726124" w:rsidRPr="0044703A" w:rsidRDefault="00726124" w:rsidP="00726124">
      <w:pPr>
        <w:keepNext/>
      </w:pPr>
    </w:p>
    <w:p w:rsidR="00726124" w:rsidRPr="0044703A" w:rsidRDefault="00726124" w:rsidP="00726124">
      <w:pPr>
        <w:pStyle w:val="Anforderung"/>
        <w:rPr>
          <w:lang w:val="de-CH"/>
        </w:rPr>
      </w:pPr>
      <w:bookmarkStart w:id="16" w:name="_Toc352943926"/>
      <w:bookmarkStart w:id="17" w:name="_Toc353191321"/>
      <w:r w:rsidRPr="0044703A">
        <w:rPr>
          <w:lang w:val="de-CH"/>
        </w:rPr>
        <w:t xml:space="preserve">Abbildung </w:t>
      </w:r>
      <w:r w:rsidRPr="0044703A">
        <w:rPr>
          <w:lang w:val="de-CH"/>
        </w:rPr>
        <w:fldChar w:fldCharType="begin"/>
      </w:r>
      <w:r w:rsidRPr="0044703A">
        <w:rPr>
          <w:lang w:val="de-CH"/>
        </w:rPr>
        <w:instrText xml:space="preserve"> SEQ Abbildung \* ARABIC </w:instrText>
      </w:r>
      <w:r w:rsidRPr="0044703A">
        <w:rPr>
          <w:lang w:val="de-CH"/>
        </w:rPr>
        <w:fldChar w:fldCharType="separate"/>
      </w:r>
      <w:r w:rsidRPr="0044703A">
        <w:rPr>
          <w:noProof/>
          <w:lang w:val="de-CH"/>
        </w:rPr>
        <w:t>2</w:t>
      </w:r>
      <w:r w:rsidRPr="0044703A">
        <w:rPr>
          <w:noProof/>
          <w:lang w:val="de-CH"/>
        </w:rPr>
        <w:fldChar w:fldCharType="end"/>
      </w:r>
      <w:r>
        <w:rPr>
          <w:lang w:val="de-CH"/>
        </w:rPr>
        <w:t xml:space="preserve">: </w:t>
      </w:r>
      <w:r w:rsidRPr="0044703A">
        <w:rPr>
          <w:lang w:val="de-CH"/>
        </w:rPr>
        <w:t>Kontextdiagramm des Spiels "</w:t>
      </w:r>
      <w:r>
        <w:rPr>
          <w:lang w:val="de-CH"/>
        </w:rPr>
        <w:t>„Vier gewinnt“</w:t>
      </w:r>
      <w:r w:rsidRPr="0044703A">
        <w:rPr>
          <w:lang w:val="de-CH"/>
        </w:rPr>
        <w:t>" bei einem Spiel gegen einen Computergegner</w:t>
      </w:r>
      <w:bookmarkEnd w:id="16"/>
      <w:bookmarkEnd w:id="17"/>
    </w:p>
    <w:p w:rsidR="00726124" w:rsidRPr="0044703A" w:rsidRDefault="00726124" w:rsidP="00726124"/>
    <w:p w:rsidR="00726124" w:rsidRPr="0044703A" w:rsidRDefault="00726124" w:rsidP="00726124">
      <w:r w:rsidRPr="0044703A">
        <w:t xml:space="preserve">Bei </w:t>
      </w:r>
      <w:r w:rsidR="00F10905">
        <w:t xml:space="preserve">der Netzwerkanwendung </w:t>
      </w:r>
      <w:bookmarkStart w:id="18" w:name="_GoBack"/>
      <w:bookmarkEnd w:id="18"/>
      <w:r w:rsidRPr="0044703A">
        <w:t xml:space="preserve">wird deutlich, dass es </w:t>
      </w:r>
      <w:r>
        <w:t>ein</w:t>
      </w:r>
      <w:r w:rsidRPr="0044703A">
        <w:t xml:space="preserve"> Spielfelder (Grid) gibt, </w:t>
      </w:r>
      <w:r>
        <w:t xml:space="preserve">das </w:t>
      </w:r>
      <w:r w:rsidRPr="0044703A">
        <w:t xml:space="preserve">jeweils synchronisiert werden </w:t>
      </w:r>
      <w:r>
        <w:t>muss</w:t>
      </w:r>
      <w:r w:rsidRPr="0044703A">
        <w:t>. Diese Synchronisation ist die einzige Netzwerkaktivität während des Spiels.</w:t>
      </w:r>
    </w:p>
    <w:p w:rsidR="00726124" w:rsidRDefault="00726124" w:rsidP="00726124"/>
    <w:p w:rsidR="00726124" w:rsidRDefault="00726124">
      <w:pPr>
        <w:adjustRightInd/>
        <w:snapToGrid/>
        <w:spacing w:line="240" w:lineRule="auto"/>
      </w:pPr>
      <w:r>
        <w:br w:type="page"/>
      </w:r>
    </w:p>
    <w:p w:rsidR="00726124" w:rsidRDefault="00726124" w:rsidP="00726124">
      <w:pPr>
        <w:pStyle w:val="Formatvorlageberschrift2Nach6Pt"/>
      </w:pPr>
      <w:bookmarkStart w:id="19" w:name="_Toc353956528"/>
      <w:bookmarkStart w:id="20" w:name="_Toc447270992"/>
      <w:r w:rsidRPr="0044703A">
        <w:lastRenderedPageBreak/>
        <w:t>Anwendungsfall</w:t>
      </w:r>
      <w:bookmarkEnd w:id="19"/>
      <w:bookmarkEnd w:id="20"/>
    </w:p>
    <w:p w:rsidR="00726124" w:rsidRPr="0044703A" w:rsidRDefault="00726124" w:rsidP="00726124"/>
    <w:p w:rsidR="00726124" w:rsidRDefault="00726124" w:rsidP="00726124">
      <w:r w:rsidRPr="0044703A">
        <w:t>Hier ist der Anwendungsfall, welcher aus Szenario 1 abgeleitet wurde.</w:t>
      </w:r>
    </w:p>
    <w:p w:rsidR="00726124" w:rsidRPr="0044703A" w:rsidRDefault="00726124" w:rsidP="00726124"/>
    <w:tbl>
      <w:tblPr>
        <w:tblStyle w:val="Tabellenraster"/>
        <w:tblW w:w="0" w:type="auto"/>
        <w:tblLook w:val="06A0" w:firstRow="1" w:lastRow="0" w:firstColumn="1" w:lastColumn="0" w:noHBand="1" w:noVBand="1"/>
      </w:tblPr>
      <w:tblGrid>
        <w:gridCol w:w="2387"/>
        <w:gridCol w:w="6532"/>
      </w:tblGrid>
      <w:tr w:rsidR="00726124" w:rsidRPr="0044703A" w:rsidTr="000F6F4D">
        <w:trPr>
          <w:cantSplit/>
          <w:trHeight w:val="70"/>
        </w:trPr>
        <w:tc>
          <w:tcPr>
            <w:tcW w:w="2467" w:type="dxa"/>
          </w:tcPr>
          <w:p w:rsidR="00726124" w:rsidRPr="0044703A" w:rsidRDefault="00726124" w:rsidP="000F6F4D">
            <w:pPr>
              <w:pStyle w:val="KeinAbstand"/>
              <w:spacing w:before="120"/>
              <w:rPr>
                <w:rStyle w:val="Fett"/>
              </w:rPr>
            </w:pPr>
            <w:r w:rsidRPr="0044703A">
              <w:rPr>
                <w:rStyle w:val="Fett"/>
              </w:rPr>
              <w:t xml:space="preserve">Name </w:t>
            </w:r>
          </w:p>
        </w:tc>
        <w:tc>
          <w:tcPr>
            <w:tcW w:w="7030" w:type="dxa"/>
          </w:tcPr>
          <w:p w:rsidR="00726124" w:rsidRPr="0044703A" w:rsidRDefault="00726124" w:rsidP="000F6F4D">
            <w:pPr>
              <w:pStyle w:val="KeinAbstand"/>
              <w:spacing w:before="120"/>
            </w:pPr>
            <w:r w:rsidRPr="0044703A">
              <w:t>Spiel gegen Netzwerkgegenspieler</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Fett"/>
              </w:rPr>
            </w:pPr>
            <w:r w:rsidRPr="0044703A">
              <w:rPr>
                <w:rStyle w:val="Fett"/>
              </w:rPr>
              <w:t>Beschreibung</w:t>
            </w:r>
          </w:p>
        </w:tc>
        <w:tc>
          <w:tcPr>
            <w:tcW w:w="7030" w:type="dxa"/>
          </w:tcPr>
          <w:p w:rsidR="00726124" w:rsidRPr="0044703A" w:rsidRDefault="00726124" w:rsidP="000F6F4D">
            <w:pPr>
              <w:pStyle w:val="KeinAbstand"/>
              <w:spacing w:before="120"/>
            </w:pPr>
            <w:r w:rsidRPr="0044703A">
              <w:t xml:space="preserve">Netzwerkgegenspieler werden gesucht und danach wird gegen einen dieser Gegenspieler </w:t>
            </w:r>
            <w:r>
              <w:t>„Vier gewinnt“</w:t>
            </w:r>
            <w:r w:rsidRPr="0044703A">
              <w:t xml:space="preserve"> gespielt.</w:t>
            </w:r>
          </w:p>
        </w:tc>
      </w:tr>
      <w:tr w:rsidR="00726124" w:rsidRPr="0044703A" w:rsidTr="000F6F4D">
        <w:trPr>
          <w:cantSplit/>
          <w:trHeight w:val="545"/>
        </w:trPr>
        <w:tc>
          <w:tcPr>
            <w:tcW w:w="2467" w:type="dxa"/>
          </w:tcPr>
          <w:p w:rsidR="00726124" w:rsidRPr="0044703A" w:rsidRDefault="00726124" w:rsidP="000F6F4D">
            <w:pPr>
              <w:pStyle w:val="KeinAbstand"/>
              <w:spacing w:before="120"/>
              <w:rPr>
                <w:rStyle w:val="Fett"/>
              </w:rPr>
            </w:pPr>
            <w:r w:rsidRPr="0044703A">
              <w:rPr>
                <w:rStyle w:val="Fett"/>
              </w:rPr>
              <w:t xml:space="preserve">Beteiligte Akteure </w:t>
            </w:r>
          </w:p>
        </w:tc>
        <w:tc>
          <w:tcPr>
            <w:tcW w:w="7030" w:type="dxa"/>
          </w:tcPr>
          <w:p w:rsidR="00726124" w:rsidRPr="0044703A" w:rsidRDefault="00726124" w:rsidP="000F6F4D">
            <w:pPr>
              <w:pStyle w:val="KeinAbstand"/>
              <w:spacing w:before="120"/>
            </w:pPr>
            <w:r w:rsidRPr="0044703A">
              <w:t>User (Player A)</w:t>
            </w:r>
          </w:p>
          <w:p w:rsidR="00726124" w:rsidRPr="0044703A" w:rsidRDefault="00726124" w:rsidP="000F6F4D">
            <w:pPr>
              <w:pStyle w:val="KeinAbstand"/>
              <w:spacing w:before="120"/>
            </w:pPr>
            <w:r w:rsidRPr="0044703A">
              <w:t>Netzwerkgegenspieler (Player B)</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Fett"/>
              </w:rPr>
            </w:pPr>
            <w:r w:rsidRPr="0044703A">
              <w:rPr>
                <w:rStyle w:val="Fett"/>
              </w:rPr>
              <w:t>Auslöser</w:t>
            </w:r>
          </w:p>
        </w:tc>
        <w:tc>
          <w:tcPr>
            <w:tcW w:w="7030" w:type="dxa"/>
          </w:tcPr>
          <w:p w:rsidR="00726124" w:rsidRPr="0044703A" w:rsidRDefault="00726124" w:rsidP="000F6F4D">
            <w:pPr>
              <w:pStyle w:val="KeinAbstand"/>
              <w:spacing w:before="120"/>
            </w:pPr>
            <w:r w:rsidRPr="0044703A">
              <w:t xml:space="preserve">Zwei Spieler wollen gegeneinander </w:t>
            </w:r>
            <w:r>
              <w:t xml:space="preserve">„Vier gewinnt“ </w:t>
            </w:r>
            <w:r w:rsidRPr="0044703A">
              <w:t>spielen.</w:t>
            </w:r>
          </w:p>
        </w:tc>
      </w:tr>
      <w:tr w:rsidR="00726124" w:rsidRPr="0044703A" w:rsidTr="000F6F4D">
        <w:trPr>
          <w:cantSplit/>
          <w:trHeight w:val="70"/>
        </w:trPr>
        <w:tc>
          <w:tcPr>
            <w:tcW w:w="2467" w:type="dxa"/>
          </w:tcPr>
          <w:p w:rsidR="00726124" w:rsidRPr="0044703A" w:rsidRDefault="00726124" w:rsidP="000F6F4D">
            <w:pPr>
              <w:pStyle w:val="KeinAbstand"/>
              <w:spacing w:before="120"/>
              <w:rPr>
                <w:rStyle w:val="Fett"/>
              </w:rPr>
            </w:pPr>
            <w:r w:rsidRPr="0044703A">
              <w:rPr>
                <w:rStyle w:val="Fett"/>
              </w:rPr>
              <w:t>Vorbedingungen</w:t>
            </w:r>
          </w:p>
        </w:tc>
        <w:tc>
          <w:tcPr>
            <w:tcW w:w="7030" w:type="dxa"/>
          </w:tcPr>
          <w:p w:rsidR="00726124" w:rsidRPr="0044703A" w:rsidRDefault="00726124" w:rsidP="000F6F4D">
            <w:pPr>
              <w:pStyle w:val="KeinAbstand"/>
              <w:spacing w:before="120"/>
            </w:pPr>
            <w:r w:rsidRPr="0044703A">
              <w:t>Beide Spieler haben die Applikation gestartet</w:t>
            </w:r>
          </w:p>
          <w:p w:rsidR="00726124" w:rsidRPr="0044703A" w:rsidRDefault="00726124" w:rsidP="000F6F4D">
            <w:pPr>
              <w:pStyle w:val="KeinAbstand"/>
              <w:spacing w:before="120"/>
            </w:pPr>
            <w:r w:rsidRPr="0044703A">
              <w:t>Die beiden Spieler befinden sich im selben Netzwerk</w:t>
            </w:r>
          </w:p>
        </w:tc>
      </w:tr>
      <w:tr w:rsidR="00726124" w:rsidRPr="0044703A" w:rsidTr="000F6F4D">
        <w:trPr>
          <w:cantSplit/>
          <w:trHeight w:val="20"/>
        </w:trPr>
        <w:tc>
          <w:tcPr>
            <w:tcW w:w="2467" w:type="dxa"/>
          </w:tcPr>
          <w:p w:rsidR="00726124" w:rsidRPr="0044703A" w:rsidRDefault="00726124" w:rsidP="000F6F4D">
            <w:pPr>
              <w:pStyle w:val="KeinAbstand"/>
              <w:spacing w:before="120"/>
              <w:rPr>
                <w:rStyle w:val="Fett"/>
              </w:rPr>
            </w:pPr>
            <w:r w:rsidRPr="0044703A">
              <w:rPr>
                <w:rStyle w:val="Fett"/>
              </w:rPr>
              <w:t>Ergebnis</w:t>
            </w:r>
          </w:p>
        </w:tc>
        <w:tc>
          <w:tcPr>
            <w:tcW w:w="7030" w:type="dxa"/>
          </w:tcPr>
          <w:p w:rsidR="00726124" w:rsidRPr="0044703A" w:rsidRDefault="00726124" w:rsidP="000F6F4D">
            <w:pPr>
              <w:pStyle w:val="KeinAbstand"/>
              <w:spacing w:before="120"/>
            </w:pPr>
            <w:r w:rsidRPr="0044703A">
              <w:t>Einer der b</w:t>
            </w:r>
            <w:r>
              <w:t>eiden Spieler gewinnt das Spiel oder das Spiel endet unentschieden.</w:t>
            </w:r>
          </w:p>
        </w:tc>
      </w:tr>
      <w:tr w:rsidR="00726124" w:rsidRPr="0044703A" w:rsidTr="000F6F4D">
        <w:trPr>
          <w:trHeight w:val="20"/>
        </w:trPr>
        <w:tc>
          <w:tcPr>
            <w:tcW w:w="2467" w:type="dxa"/>
          </w:tcPr>
          <w:p w:rsidR="00726124" w:rsidRPr="0044703A" w:rsidRDefault="00726124" w:rsidP="000F6F4D">
            <w:pPr>
              <w:pStyle w:val="KeinAbstand"/>
              <w:spacing w:before="120"/>
              <w:rPr>
                <w:rStyle w:val="Fett"/>
              </w:rPr>
            </w:pPr>
            <w:r w:rsidRPr="0044703A">
              <w:rPr>
                <w:rStyle w:val="Fett"/>
              </w:rPr>
              <w:t>Standardablauf</w:t>
            </w:r>
          </w:p>
        </w:tc>
        <w:tc>
          <w:tcPr>
            <w:tcW w:w="7030" w:type="dxa"/>
          </w:tcPr>
          <w:p w:rsidR="00726124" w:rsidRPr="0044703A" w:rsidRDefault="00726124" w:rsidP="00726124">
            <w:pPr>
              <w:pStyle w:val="KeinAbstand"/>
              <w:numPr>
                <w:ilvl w:val="0"/>
                <w:numId w:val="37"/>
              </w:numPr>
              <w:spacing w:before="120"/>
              <w:ind w:left="597" w:hanging="422"/>
            </w:pPr>
            <w:r w:rsidRPr="0044703A">
              <w:t>Mögliche Gegenspieler werden im Netzwerk gesucht</w:t>
            </w:r>
          </w:p>
          <w:p w:rsidR="00726124" w:rsidRPr="0044703A" w:rsidRDefault="00726124" w:rsidP="00726124">
            <w:pPr>
              <w:pStyle w:val="KeinAbstand"/>
              <w:numPr>
                <w:ilvl w:val="0"/>
                <w:numId w:val="37"/>
              </w:numPr>
              <w:spacing w:before="120"/>
              <w:ind w:left="596" w:hanging="420"/>
            </w:pPr>
            <w:r w:rsidRPr="0044703A">
              <w:t xml:space="preserve">Ein möglicher Gegenspieler wird selektiert, damit </w:t>
            </w:r>
            <w:r>
              <w:t>„Vier gewinnt“</w:t>
            </w:r>
            <w:r w:rsidRPr="0044703A">
              <w:t xml:space="preserve"> gespielt werden kann. </w:t>
            </w:r>
          </w:p>
          <w:p w:rsidR="00726124" w:rsidRPr="0044703A" w:rsidRDefault="00726124" w:rsidP="00726124">
            <w:pPr>
              <w:pStyle w:val="KeinAbstand"/>
              <w:numPr>
                <w:ilvl w:val="0"/>
                <w:numId w:val="37"/>
              </w:numPr>
              <w:spacing w:before="120"/>
              <w:ind w:left="597" w:hanging="422"/>
            </w:pPr>
            <w:r w:rsidRPr="0044703A">
              <w:t>Wenn der Gegenspieler akzeptiert, wird ein neues Spiel erzeugt (siehe Abbildung 1).</w:t>
            </w:r>
          </w:p>
          <w:p w:rsidR="00726124" w:rsidRPr="0044703A" w:rsidRDefault="00726124" w:rsidP="00726124">
            <w:pPr>
              <w:pStyle w:val="KeinAbstand"/>
              <w:numPr>
                <w:ilvl w:val="0"/>
                <w:numId w:val="37"/>
              </w:numPr>
              <w:spacing w:before="120"/>
              <w:ind w:left="597" w:hanging="422"/>
            </w:pPr>
            <w:r w:rsidRPr="0044703A">
              <w:t>Sobald alle Schiffe gesetzt sind, kann der Spieler sein eigenes Spielfeld als bereit markieren.</w:t>
            </w:r>
            <w:r w:rsidRPr="0044703A">
              <w:br/>
              <w:t>Ab diesem Zeitpunkt können die Schiffe nicht mehr bewegt werden.</w:t>
            </w:r>
          </w:p>
          <w:p w:rsidR="00726124" w:rsidRPr="0044703A" w:rsidRDefault="00726124" w:rsidP="00726124">
            <w:pPr>
              <w:pStyle w:val="KeinAbstand"/>
              <w:numPr>
                <w:ilvl w:val="0"/>
                <w:numId w:val="37"/>
              </w:numPr>
              <w:spacing w:before="120"/>
              <w:ind w:left="597" w:hanging="422"/>
            </w:pPr>
            <w:r w:rsidRPr="0044703A">
              <w:t>Sobald beide Spieler bereit sind beginnt das eigentliche Spiel.</w:t>
            </w:r>
            <w:r>
              <w:t xml:space="preserve"> Player B beginnt.</w:t>
            </w:r>
          </w:p>
          <w:p w:rsidR="00726124" w:rsidRDefault="00726124" w:rsidP="00726124">
            <w:pPr>
              <w:pStyle w:val="KeinAbstand"/>
              <w:numPr>
                <w:ilvl w:val="0"/>
                <w:numId w:val="37"/>
              </w:numPr>
              <w:spacing w:before="120"/>
              <w:ind w:left="597" w:hanging="422"/>
            </w:pPr>
            <w:r w:rsidRPr="0044703A">
              <w:t xml:space="preserve">Der Spieler, der an der Reihe ist, </w:t>
            </w:r>
            <w:r>
              <w:t>setzt seinen Stein in eine Spalte.</w:t>
            </w:r>
          </w:p>
          <w:p w:rsidR="00726124" w:rsidRDefault="00726124" w:rsidP="00726124">
            <w:pPr>
              <w:pStyle w:val="KeinAbstand"/>
              <w:numPr>
                <w:ilvl w:val="1"/>
                <w:numId w:val="37"/>
              </w:numPr>
              <w:spacing w:before="120"/>
              <w:ind w:left="875" w:hanging="277"/>
            </w:pPr>
            <w:r>
              <w:t>Der Stein fällt herunter</w:t>
            </w:r>
          </w:p>
          <w:p w:rsidR="00726124" w:rsidRDefault="00726124" w:rsidP="00726124">
            <w:pPr>
              <w:pStyle w:val="KeinAbstand"/>
              <w:numPr>
                <w:ilvl w:val="1"/>
                <w:numId w:val="37"/>
              </w:numPr>
              <w:spacing w:before="120"/>
              <w:ind w:left="875" w:hanging="277"/>
            </w:pPr>
            <w:r>
              <w:t>Sind nun vier gleiche Steine in einer horizontalen, vertikalen oder einer diagonalen Reihe, ist das Spiel beendet und der aktuelle Spieler hat gewonnen.</w:t>
            </w:r>
          </w:p>
          <w:p w:rsidR="00726124" w:rsidRPr="0044703A" w:rsidRDefault="00726124" w:rsidP="00726124">
            <w:pPr>
              <w:pStyle w:val="KeinAbstand"/>
              <w:numPr>
                <w:ilvl w:val="1"/>
                <w:numId w:val="37"/>
              </w:numPr>
              <w:spacing w:before="120"/>
              <w:ind w:left="875" w:hanging="277"/>
            </w:pPr>
            <w:r>
              <w:t>Sind alle Spalten besetzt, endet das Spiel unentschieden.</w:t>
            </w:r>
          </w:p>
          <w:p w:rsidR="00726124" w:rsidRPr="0044703A" w:rsidRDefault="00726124" w:rsidP="00726124">
            <w:pPr>
              <w:pStyle w:val="KeinAbstand"/>
              <w:numPr>
                <w:ilvl w:val="0"/>
                <w:numId w:val="37"/>
              </w:numPr>
              <w:spacing w:before="120"/>
              <w:ind w:left="597" w:hanging="422"/>
            </w:pPr>
            <w:r>
              <w:t>Der nächste Spieler ist am Zug und fährt gemäss Punkt 6 fort.</w:t>
            </w:r>
          </w:p>
        </w:tc>
      </w:tr>
      <w:tr w:rsidR="00726124" w:rsidRPr="0044703A" w:rsidTr="000F6F4D">
        <w:trPr>
          <w:cantSplit/>
          <w:trHeight w:val="20"/>
        </w:trPr>
        <w:tc>
          <w:tcPr>
            <w:tcW w:w="2467" w:type="dxa"/>
          </w:tcPr>
          <w:p w:rsidR="00726124" w:rsidRPr="0044703A" w:rsidRDefault="00726124" w:rsidP="000F6F4D">
            <w:pPr>
              <w:pStyle w:val="KeinAbstand"/>
              <w:spacing w:before="120"/>
              <w:rPr>
                <w:rStyle w:val="Fett"/>
              </w:rPr>
            </w:pPr>
            <w:r w:rsidRPr="0044703A">
              <w:rPr>
                <w:rStyle w:val="Fett"/>
              </w:rPr>
              <w:t>Exceptions</w:t>
            </w:r>
          </w:p>
          <w:p w:rsidR="00726124" w:rsidRPr="0044703A" w:rsidRDefault="00726124" w:rsidP="000F6F4D">
            <w:pPr>
              <w:pStyle w:val="KeinAbstand"/>
              <w:spacing w:before="120"/>
              <w:rPr>
                <w:rStyle w:val="Fett"/>
              </w:rPr>
            </w:pPr>
            <w:r w:rsidRPr="0044703A">
              <w:rPr>
                <w:rStyle w:val="Fett"/>
              </w:rPr>
              <w:t>(Spielabruch)</w:t>
            </w:r>
          </w:p>
        </w:tc>
        <w:tc>
          <w:tcPr>
            <w:tcW w:w="7030" w:type="dxa"/>
          </w:tcPr>
          <w:p w:rsidR="00726124" w:rsidRPr="0044703A" w:rsidRDefault="00726124" w:rsidP="000F6F4D">
            <w:pPr>
              <w:pStyle w:val="KeinAbstand"/>
              <w:spacing w:before="120"/>
            </w:pPr>
            <w:r w:rsidRPr="0044703A">
              <w:t>Beide Spieler selektieren sich gleichzeitig für ein Spiel.</w:t>
            </w:r>
          </w:p>
          <w:p w:rsidR="00726124" w:rsidRPr="0044703A" w:rsidRDefault="00726124" w:rsidP="000F6F4D">
            <w:pPr>
              <w:pStyle w:val="KeinAbstand"/>
              <w:spacing w:before="120"/>
            </w:pPr>
            <w:r w:rsidRPr="0044703A">
              <w:t>Die Verbindung zwischen zwei Spielern wird beendet.</w:t>
            </w:r>
          </w:p>
          <w:p w:rsidR="00726124" w:rsidRPr="0044703A" w:rsidRDefault="00726124" w:rsidP="000F6F4D">
            <w:pPr>
              <w:pStyle w:val="KeinAbstand"/>
              <w:spacing w:before="120"/>
            </w:pPr>
            <w:r w:rsidRPr="0044703A">
              <w:t>Einer der Spieler beendet die Applikation.</w:t>
            </w:r>
          </w:p>
        </w:tc>
      </w:tr>
    </w:tbl>
    <w:p w:rsidR="00726124" w:rsidRDefault="00726124" w:rsidP="00726124"/>
    <w:p w:rsidR="00726124" w:rsidRDefault="00726124" w:rsidP="00726124">
      <w:pPr>
        <w:adjustRightInd/>
        <w:snapToGrid/>
        <w:spacing w:line="240" w:lineRule="auto"/>
      </w:pPr>
      <w:r>
        <w:br w:type="page"/>
      </w:r>
    </w:p>
    <w:p w:rsidR="00726124" w:rsidRPr="0044703A" w:rsidRDefault="00726124" w:rsidP="00726124">
      <w:pPr>
        <w:pStyle w:val="berschrift2"/>
        <w:tabs>
          <w:tab w:val="clear" w:pos="0"/>
        </w:tabs>
        <w:rPr>
          <w:sz w:val="28"/>
        </w:rPr>
      </w:pPr>
      <w:bookmarkStart w:id="21" w:name="_Toc447270993"/>
      <w:r w:rsidRPr="0044703A">
        <w:rPr>
          <w:sz w:val="28"/>
        </w:rPr>
        <w:lastRenderedPageBreak/>
        <w:t>Tipps zur Vorgehensweise</w:t>
      </w:r>
      <w:bookmarkEnd w:id="21"/>
    </w:p>
    <w:p w:rsidR="00726124" w:rsidRPr="0044703A" w:rsidRDefault="00726124" w:rsidP="00726124">
      <w:pPr>
        <w:pStyle w:val="TextBody"/>
        <w:rPr>
          <w:rFonts w:ascii="Times New Roman" w:hAnsi="Times New Roman"/>
          <w:lang w:val="de-CH"/>
        </w:rPr>
      </w:pPr>
    </w:p>
    <w:p w:rsidR="00726124" w:rsidRPr="0044703A" w:rsidRDefault="00726124" w:rsidP="00726124">
      <w:pPr>
        <w:pStyle w:val="TextBody"/>
        <w:spacing w:after="0"/>
        <w:rPr>
          <w:rFonts w:ascii="Times New Roman" w:hAnsi="Times New Roman"/>
          <w:lang w:val="de-CH"/>
        </w:rPr>
      </w:pPr>
      <w:r w:rsidRPr="0044703A">
        <w:rPr>
          <w:rFonts w:ascii="Times New Roman" w:hAnsi="Times New Roman"/>
          <w:lang w:val="de-CH"/>
        </w:rPr>
        <w:t>Vorgehen:</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Identifizieren Sie die Objekte im Spiel</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Identifizieren Sie die Eigenschaften der Objekte – erstellen Sie daraus die Klassen</w:t>
      </w:r>
    </w:p>
    <w:p w:rsidR="00726124" w:rsidRPr="0044703A" w:rsidRDefault="00726124" w:rsidP="00726124">
      <w:pPr>
        <w:pStyle w:val="TextBody"/>
        <w:numPr>
          <w:ilvl w:val="0"/>
          <w:numId w:val="34"/>
        </w:numPr>
        <w:spacing w:after="0"/>
        <w:ind w:left="567"/>
        <w:rPr>
          <w:rFonts w:ascii="Times New Roman" w:hAnsi="Times New Roman"/>
          <w:lang w:val="de-CH"/>
        </w:rPr>
      </w:pPr>
      <w:r w:rsidRPr="0044703A">
        <w:rPr>
          <w:rFonts w:ascii="Times New Roman" w:hAnsi="Times New Roman"/>
          <w:lang w:val="de-CH"/>
        </w:rPr>
        <w:t>Suchen Sie Beziehungen zwischen den Klassen</w:t>
      </w:r>
    </w:p>
    <w:p w:rsidR="00726124" w:rsidRPr="0044703A" w:rsidRDefault="00726124" w:rsidP="00726124">
      <w:pPr>
        <w:pStyle w:val="TextBody"/>
        <w:spacing w:after="0"/>
        <w:rPr>
          <w:rFonts w:ascii="Times New Roman" w:hAnsi="Times New Roman"/>
          <w:lang w:val="de-CH"/>
        </w:rPr>
      </w:pPr>
    </w:p>
    <w:p w:rsidR="00726124" w:rsidRPr="0044703A" w:rsidRDefault="00726124" w:rsidP="00726124">
      <w:pPr>
        <w:pStyle w:val="TextBody"/>
        <w:spacing w:after="0"/>
        <w:rPr>
          <w:rFonts w:ascii="Times New Roman" w:hAnsi="Times New Roman"/>
          <w:lang w:val="de-CH"/>
        </w:rPr>
      </w:pPr>
      <w:r w:rsidRPr="0044703A">
        <w:rPr>
          <w:rFonts w:ascii="Times New Roman" w:hAnsi="Times New Roman"/>
          <w:lang w:val="de-CH"/>
        </w:rPr>
        <w:t>Beachten Sie dazu folgende Hinweise</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Entwerfen Sie ihren Design in objektorientierter Denkweise</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Erstellen Sie kleine Klassen, dafür mehrere Klassen</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Beachten Sie Kopplung, Kohäsion und Information Hiding</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Setzen Sie Interfaces ein</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Benutzen Sie die Model-View-Controller-Struktur (siehe Abschnitt 3.1.4)</w:t>
      </w:r>
    </w:p>
    <w:p w:rsidR="00726124" w:rsidRPr="0044703A" w:rsidRDefault="00726124" w:rsidP="00726124">
      <w:pPr>
        <w:pStyle w:val="TextBody"/>
        <w:numPr>
          <w:ilvl w:val="0"/>
          <w:numId w:val="35"/>
        </w:numPr>
        <w:spacing w:after="0"/>
        <w:ind w:left="567"/>
        <w:rPr>
          <w:rFonts w:ascii="Times New Roman" w:hAnsi="Times New Roman"/>
          <w:lang w:val="de-CH"/>
        </w:rPr>
      </w:pPr>
      <w:r w:rsidRPr="0044703A">
        <w:rPr>
          <w:rFonts w:ascii="Times New Roman" w:hAnsi="Times New Roman"/>
          <w:lang w:val="de-CH"/>
        </w:rPr>
        <w:t>Denken Sie ans Testen und Debuggen</w:t>
      </w:r>
    </w:p>
    <w:p w:rsidR="00726124" w:rsidRDefault="00726124" w:rsidP="00726124">
      <w:pPr>
        <w:pStyle w:val="TextBody"/>
        <w:rPr>
          <w:rFonts w:ascii="Times New Roman" w:hAnsi="Times New Roman"/>
          <w:lang w:val="de-CH"/>
        </w:rPr>
      </w:pPr>
    </w:p>
    <w:p w:rsidR="00726124" w:rsidRPr="0044703A" w:rsidRDefault="00726124" w:rsidP="00726124">
      <w:pPr>
        <w:pStyle w:val="TextBody"/>
        <w:rPr>
          <w:rFonts w:ascii="Times New Roman" w:hAnsi="Times New Roman"/>
          <w:lang w:val="de-CH"/>
        </w:rPr>
      </w:pPr>
    </w:p>
    <w:p w:rsidR="00726124" w:rsidRDefault="00726124" w:rsidP="00726124">
      <w:pPr>
        <w:pStyle w:val="berschrift2"/>
        <w:tabs>
          <w:tab w:val="clear" w:pos="0"/>
        </w:tabs>
        <w:rPr>
          <w:sz w:val="28"/>
        </w:rPr>
      </w:pPr>
      <w:bookmarkStart w:id="22" w:name="environment"/>
      <w:bookmarkStart w:id="23" w:name="_Toc447270994"/>
      <w:bookmarkEnd w:id="22"/>
      <w:r w:rsidRPr="0044703A">
        <w:rPr>
          <w:sz w:val="28"/>
        </w:rPr>
        <w:t>Environment</w:t>
      </w:r>
      <w:bookmarkEnd w:id="23"/>
    </w:p>
    <w:p w:rsidR="00726124" w:rsidRPr="000913EC" w:rsidRDefault="00726124" w:rsidP="00726124"/>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Für das Spiel über Netzwerk muss Traffic über UDP erlaubt sein, insbesondere müssen UDP-Broadcasts erlaubt sein.</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Weil UDP-Broadcast im HSLU-Netz nicht erlaubt sind, wird ein Wifi Access-Point im F</w:t>
      </w:r>
      <w:r w:rsidRPr="0044703A">
        <w:rPr>
          <w:rFonts w:ascii="Times New Roman" w:hAnsi="Times New Roman"/>
          <w:lang w:val="de-CH"/>
        </w:rPr>
        <w:noBreakHyphen/>
        <w:t>Stock/Bunker zur Verfügung gestellt. Die Angaben dazu lauten:</w:t>
      </w:r>
    </w:p>
    <w:p w:rsidR="00726124" w:rsidRPr="0044703A" w:rsidRDefault="00726124" w:rsidP="00726124">
      <w:pPr>
        <w:pStyle w:val="Listenabsatz"/>
        <w:numPr>
          <w:ilvl w:val="0"/>
          <w:numId w:val="31"/>
        </w:numPr>
      </w:pPr>
      <w:r w:rsidRPr="0044703A">
        <w:t>SSID: PRG2_WLAN</w:t>
      </w:r>
    </w:p>
    <w:p w:rsidR="00726124" w:rsidRPr="000913EC" w:rsidRDefault="00726124" w:rsidP="00726124">
      <w:pPr>
        <w:pStyle w:val="Listenabsatz"/>
        <w:numPr>
          <w:ilvl w:val="0"/>
          <w:numId w:val="31"/>
        </w:numPr>
        <w:rPr>
          <w:rFonts w:ascii="Times" w:hAnsi="Times"/>
          <w:spacing w:val="0"/>
          <w:sz w:val="20"/>
          <w:szCs w:val="20"/>
          <w:lang w:eastAsia="de-DE"/>
        </w:rPr>
      </w:pPr>
      <w:r w:rsidRPr="0044703A">
        <w:t xml:space="preserve">Passwort: </w:t>
      </w:r>
      <w:r>
        <w:t>JavaIsFun</w:t>
      </w:r>
    </w:p>
    <w:p w:rsidR="00726124" w:rsidRPr="000913EC" w:rsidRDefault="00726124" w:rsidP="00726124">
      <w:pPr>
        <w:rPr>
          <w:rFonts w:ascii="Times" w:hAnsi="Times"/>
          <w:spacing w:val="0"/>
          <w:sz w:val="20"/>
          <w:szCs w:val="20"/>
          <w:lang w:eastAsia="de-DE"/>
        </w:rPr>
      </w:pP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Java muss mit (mindestens) der Version 1.7 installiert sein.</w:t>
      </w:r>
    </w:p>
    <w:p w:rsidR="00726124" w:rsidRDefault="00726124" w:rsidP="00726124">
      <w:pPr>
        <w:adjustRightInd/>
        <w:snapToGrid/>
        <w:spacing w:line="240" w:lineRule="auto"/>
        <w:rPr>
          <w:rFonts w:cs="Arial"/>
          <w:b/>
          <w:bCs/>
          <w:snapToGrid w:val="0"/>
          <w:szCs w:val="32"/>
        </w:rPr>
      </w:pPr>
      <w:bookmarkStart w:id="24" w:name="systemspezifikation"/>
      <w:bookmarkEnd w:id="24"/>
    </w:p>
    <w:p w:rsidR="00726124" w:rsidRDefault="00726124" w:rsidP="00726124">
      <w:pPr>
        <w:adjustRightInd/>
        <w:snapToGrid/>
        <w:spacing w:line="240" w:lineRule="auto"/>
        <w:rPr>
          <w:rFonts w:cs="Arial"/>
          <w:b/>
          <w:bCs/>
          <w:snapToGrid w:val="0"/>
          <w:szCs w:val="32"/>
        </w:rPr>
      </w:pPr>
      <w:r>
        <w:rPr>
          <w:rFonts w:cs="Arial"/>
          <w:b/>
          <w:bCs/>
          <w:snapToGrid w:val="0"/>
          <w:szCs w:val="32"/>
        </w:rPr>
        <w:br w:type="page"/>
      </w:r>
    </w:p>
    <w:p w:rsidR="00726124" w:rsidRPr="0044703A" w:rsidRDefault="00726124" w:rsidP="00726124">
      <w:pPr>
        <w:pStyle w:val="berschrift2"/>
        <w:numPr>
          <w:ilvl w:val="0"/>
          <w:numId w:val="11"/>
        </w:numPr>
        <w:rPr>
          <w:sz w:val="32"/>
          <w:szCs w:val="32"/>
        </w:rPr>
      </w:pPr>
      <w:bookmarkStart w:id="25" w:name="_Toc447270995"/>
      <w:r w:rsidRPr="0044703A">
        <w:rPr>
          <w:sz w:val="32"/>
          <w:szCs w:val="32"/>
        </w:rPr>
        <w:lastRenderedPageBreak/>
        <w:t>Systemspezifikation</w:t>
      </w:r>
      <w:bookmarkEnd w:id="25"/>
    </w:p>
    <w:p w:rsidR="00726124" w:rsidRPr="0044703A" w:rsidRDefault="00726124" w:rsidP="00726124"/>
    <w:p w:rsidR="00726124" w:rsidRPr="00726124" w:rsidRDefault="00726124" w:rsidP="00726124">
      <w:pPr>
        <w:pStyle w:val="TextBody"/>
        <w:rPr>
          <w:rStyle w:val="Hervorhebung"/>
          <w:lang w:val="de-CH"/>
        </w:rPr>
      </w:pPr>
      <w:r w:rsidRPr="00726124">
        <w:rPr>
          <w:rStyle w:val="Hervorhebung"/>
          <w:lang w:val="de-CH"/>
        </w:rPr>
        <w:t xml:space="preserve">Die folgende Kapiteleinteilung lehnt sich an die "Vier Arten von Sichten” aus </w:t>
      </w:r>
      <w:hyperlink r:id="rId14">
        <w:r w:rsidRPr="00726124">
          <w:rPr>
            <w:rStyle w:val="Hervorhebung"/>
            <w:lang w:val="de-CH"/>
          </w:rPr>
          <w:t>Gernot Starke: "Effektive Softwarearchitekturen: Ein praktischer Leitfaden" (16.01.2014), Seite 80, Kapitel 4.4.2, Bild 4.3</w:t>
        </w:r>
        <w:r w:rsidRPr="0044703A">
          <w:rPr>
            <w:rStyle w:val="FootnoteAnchor"/>
            <w:lang w:val="de-CH"/>
          </w:rPr>
          <w:footnoteReference w:id="1"/>
        </w:r>
      </w:hyperlink>
      <w:r w:rsidRPr="00726124">
        <w:rPr>
          <w:rStyle w:val="Hervorhebung"/>
          <w:lang w:val="de-CH"/>
        </w:rPr>
        <w:t xml:space="preserve"> an.</w:t>
      </w:r>
    </w:p>
    <w:p w:rsidR="00726124" w:rsidRPr="0044703A" w:rsidRDefault="00726124" w:rsidP="00726124">
      <w:pPr>
        <w:pStyle w:val="berschrift2"/>
        <w:tabs>
          <w:tab w:val="clear" w:pos="0"/>
        </w:tabs>
        <w:rPr>
          <w:sz w:val="28"/>
        </w:rPr>
      </w:pPr>
      <w:bookmarkStart w:id="26" w:name="kontextabgrenzung"/>
      <w:bookmarkStart w:id="27" w:name="bausteinsichten"/>
      <w:bookmarkStart w:id="28" w:name="_Toc447270996"/>
      <w:bookmarkEnd w:id="26"/>
      <w:bookmarkEnd w:id="27"/>
      <w:r w:rsidRPr="0044703A">
        <w:rPr>
          <w:sz w:val="28"/>
        </w:rPr>
        <w:t>Bausteinsichten</w:t>
      </w:r>
      <w:bookmarkEnd w:id="28"/>
    </w:p>
    <w:p w:rsidR="00726124" w:rsidRPr="0044703A" w:rsidRDefault="00726124" w:rsidP="00726124">
      <w:pPr>
        <w:pStyle w:val="berschrift3"/>
        <w:tabs>
          <w:tab w:val="clear" w:pos="0"/>
        </w:tabs>
      </w:pPr>
      <w:bookmarkStart w:id="29" w:name="komponentendiagramm"/>
      <w:bookmarkStart w:id="30" w:name="_Toc447270997"/>
      <w:bookmarkEnd w:id="29"/>
      <w:r w:rsidRPr="0044703A">
        <w:t>Systemübersicht</w:t>
      </w:r>
      <w:bookmarkEnd w:id="30"/>
    </w:p>
    <w:p w:rsidR="00726124" w:rsidRPr="0044703A" w:rsidRDefault="00726124" w:rsidP="00726124"/>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1ED607FC" wp14:editId="13FD0ACB">
            <wp:extent cx="763270" cy="145415"/>
            <wp:effectExtent l="0" t="0" r="0" b="698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Inhalt dieses Kapitels:</w:t>
      </w:r>
    </w:p>
    <w:p w:rsidR="00726124" w:rsidRPr="0044703A" w:rsidRDefault="00726124" w:rsidP="00726124">
      <w:r w:rsidRPr="0044703A">
        <w:t>Erstellen Sie ein Diagramm oder Zeichnung das eine Systemübersicht darstellt. Mit Hilfe der Systemübersicht können Sie beispielsweise dem Kunden die Applikation erklären. Die Systemübersicht soll zwei Modi zeigen:</w:t>
      </w:r>
    </w:p>
    <w:p w:rsidR="00726124" w:rsidRDefault="00726124" w:rsidP="00726124">
      <w:pPr>
        <w:pStyle w:val="Listenabsatz"/>
        <w:numPr>
          <w:ilvl w:val="0"/>
          <w:numId w:val="36"/>
        </w:numPr>
      </w:pPr>
      <w:r w:rsidRPr="0044703A">
        <w:t>ein Netzwerk-Spiel gegen einen menschlichen Gegner</w:t>
      </w:r>
    </w:p>
    <w:p w:rsidR="00726124" w:rsidRPr="0044703A" w:rsidRDefault="00726124" w:rsidP="00726124">
      <w:pPr>
        <w:pStyle w:val="Listenabsatz"/>
        <w:numPr>
          <w:ilvl w:val="0"/>
          <w:numId w:val="36"/>
        </w:numPr>
      </w:pPr>
      <w:r w:rsidRPr="0044703A">
        <w:t>ein lokales Spiel gegen den Computer</w:t>
      </w:r>
    </w:p>
    <w:p w:rsidR="00726124" w:rsidRPr="0044703A" w:rsidRDefault="00726124" w:rsidP="00726124">
      <w:pPr>
        <w:pStyle w:val="berschrift3"/>
        <w:tabs>
          <w:tab w:val="clear" w:pos="0"/>
        </w:tabs>
      </w:pPr>
      <w:bookmarkStart w:id="31" w:name="klassendiagramm"/>
      <w:bookmarkStart w:id="32" w:name="_Toc447270998"/>
      <w:bookmarkEnd w:id="31"/>
      <w:r w:rsidRPr="0044703A">
        <w:t>Klassendiagramme</w:t>
      </w:r>
      <w:bookmarkEnd w:id="32"/>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65BCE8A3" wp14:editId="1B35A65C">
            <wp:extent cx="763270" cy="145415"/>
            <wp:effectExtent l="0" t="0" r="0" b="698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Inhalt dieses Kapitels: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Visualisieren Sie die wichtigsten Klassen.</w:t>
      </w:r>
    </w:p>
    <w:p w:rsidR="00726124" w:rsidRPr="0044703A" w:rsidRDefault="00726124" w:rsidP="00726124">
      <w:pPr>
        <w:pStyle w:val="berschrift3"/>
        <w:tabs>
          <w:tab w:val="clear" w:pos="0"/>
        </w:tabs>
      </w:pPr>
      <w:bookmarkStart w:id="33" w:name="mvc"/>
      <w:bookmarkStart w:id="34" w:name="_Toc447270999"/>
      <w:bookmarkEnd w:id="33"/>
      <w:r w:rsidRPr="0044703A">
        <w:t>MVC</w:t>
      </w:r>
      <w:bookmarkEnd w:id="34"/>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Für die Anwendung wird das Model-View-Controller Entwurfsmuster (MVC) verwendet</w:t>
      </w:r>
      <w:r>
        <w:rPr>
          <w:rFonts w:ascii="Times New Roman" w:hAnsi="Times New Roman"/>
          <w:lang w:val="de-CH"/>
        </w:rPr>
        <w:t xml:space="preserve"> (s</w:t>
      </w:r>
      <w:r w:rsidRPr="0044703A">
        <w:rPr>
          <w:rFonts w:ascii="Times New Roman" w:hAnsi="Times New Roman"/>
          <w:lang w:val="de-CH"/>
        </w:rPr>
        <w:t>iehe</w:t>
      </w:r>
      <w:r>
        <w:rPr>
          <w:rFonts w:ascii="Times New Roman" w:hAnsi="Times New Roman"/>
          <w:lang w:val="de-CH"/>
        </w:rPr>
        <w:t xml:space="preserve"> </w:t>
      </w:r>
      <w:sdt>
        <w:sdtPr>
          <w:rPr>
            <w:rFonts w:ascii="Times New Roman" w:hAnsi="Times New Roman"/>
            <w:lang w:val="de-CH"/>
          </w:rPr>
          <w:id w:val="544564502"/>
          <w:citation/>
        </w:sdtPr>
        <w:sdtEndPr/>
        <w:sdtContent>
          <w:r>
            <w:rPr>
              <w:rFonts w:ascii="Times New Roman" w:hAnsi="Times New Roman"/>
              <w:lang w:val="de-CH"/>
            </w:rPr>
            <w:fldChar w:fldCharType="begin"/>
          </w:r>
          <w:r>
            <w:rPr>
              <w:rFonts w:ascii="Times New Roman" w:hAnsi="Times New Roman"/>
              <w:lang w:val="de-CH"/>
            </w:rPr>
            <w:instrText xml:space="preserve"> CITATION Bus96 \l 2055 </w:instrText>
          </w:r>
          <w:r>
            <w:rPr>
              <w:rFonts w:ascii="Times New Roman" w:hAnsi="Times New Roman"/>
              <w:lang w:val="de-CH"/>
            </w:rPr>
            <w:fldChar w:fldCharType="separate"/>
          </w:r>
          <w:r>
            <w:rPr>
              <w:rFonts w:ascii="Times New Roman" w:hAnsi="Times New Roman"/>
              <w:noProof/>
              <w:lang w:val="de-CH"/>
            </w:rPr>
            <w:t xml:space="preserve"> </w:t>
          </w:r>
          <w:r w:rsidRPr="005D4161">
            <w:rPr>
              <w:rFonts w:ascii="Times New Roman" w:hAnsi="Times New Roman"/>
              <w:noProof/>
              <w:lang w:val="de-CH"/>
            </w:rPr>
            <w:t>(Buschmann, Meunier, Rohnert, Sommerlad, &amp; Stal, 1996)</w:t>
          </w:r>
          <w:r>
            <w:rPr>
              <w:rFonts w:ascii="Times New Roman" w:hAnsi="Times New Roman"/>
              <w:lang w:val="de-CH"/>
            </w:rPr>
            <w:fldChar w:fldCharType="end"/>
          </w:r>
        </w:sdtContent>
      </w:sdt>
      <w:r>
        <w:rPr>
          <w:rFonts w:ascii="Times New Roman" w:hAnsi="Times New Roman"/>
          <w:lang w:val="de-CH"/>
        </w:rPr>
        <w:t xml:space="preserve"> auf Seite 135-143).</w:t>
      </w:r>
    </w:p>
    <w:p w:rsidR="00726124" w:rsidRPr="0044703A" w:rsidRDefault="00726124" w:rsidP="00726124">
      <w:pPr>
        <w:pStyle w:val="berschrift4"/>
        <w:tabs>
          <w:tab w:val="clear" w:pos="851"/>
          <w:tab w:val="num" w:pos="0"/>
        </w:tabs>
        <w:spacing w:before="0"/>
        <w:ind w:left="0" w:firstLine="0"/>
      </w:pPr>
      <w:bookmarkStart w:id="35" w:name="model"/>
      <w:bookmarkEnd w:id="35"/>
      <w:r w:rsidRPr="0044703A">
        <w:t>GameModel</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 xml:space="preserve">GameModel enthält den aktuellen Zustand des Spiels. Also zum Beispiel die aktuellen Spieler. Das GameModel benachrichtigt die Beobachter, falls es sich geändert hat (z.B. mit dem Observer-Pattern </w:t>
      </w:r>
      <w:hyperlink r:id="rId16">
        <w:r w:rsidRPr="0044703A">
          <w:rPr>
            <w:rStyle w:val="InternetLink"/>
            <w:rFonts w:ascii="Times New Roman" w:hAnsi="Times New Roman"/>
            <w:lang w:val="de-CH"/>
          </w:rPr>
          <w:t>http://en.wikipedia.org/wiki/Observer_pattern</w:t>
        </w:r>
      </w:hyperlink>
      <w:r w:rsidRPr="0044703A">
        <w:rPr>
          <w:rFonts w:ascii="Times New Roman" w:hAnsi="Times New Roman"/>
          <w:lang w:val="de-CH"/>
        </w:rPr>
        <w:t>). Beobachter sind zum Beispiel GameView oder Opponent.</w:t>
      </w:r>
    </w:p>
    <w:p w:rsidR="00726124" w:rsidRPr="0044703A" w:rsidRDefault="00726124" w:rsidP="00726124">
      <w:pPr>
        <w:pStyle w:val="berschrift4"/>
        <w:tabs>
          <w:tab w:val="clear" w:pos="851"/>
          <w:tab w:val="num" w:pos="0"/>
        </w:tabs>
        <w:spacing w:before="0"/>
        <w:ind w:left="0" w:firstLine="0"/>
      </w:pPr>
      <w:bookmarkStart w:id="36" w:name="view"/>
      <w:bookmarkEnd w:id="36"/>
      <w:r w:rsidRPr="0044703A">
        <w:t>GameView</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GameView wird durch das GameModel benachrichtigt, falls sich etwas am GameModel geändert hat und stellt anschliessend das GameModel grafisch dar. Also zum Beispiel die aktuellen Spieler, ihren  Spielstand auf dem Spielbrett usw. Ausserdem leitet die GameView Eingaben des Benutzers an das GameControl weiter.</w:t>
      </w:r>
    </w:p>
    <w:p w:rsidR="00726124" w:rsidRPr="0044703A" w:rsidRDefault="00726124" w:rsidP="00726124">
      <w:pPr>
        <w:pStyle w:val="berschrift4"/>
        <w:tabs>
          <w:tab w:val="clear" w:pos="851"/>
          <w:tab w:val="num" w:pos="0"/>
        </w:tabs>
        <w:spacing w:before="0"/>
        <w:ind w:left="0" w:firstLine="0"/>
      </w:pPr>
      <w:bookmarkStart w:id="37" w:name="control"/>
      <w:bookmarkEnd w:id="37"/>
      <w:r w:rsidRPr="0044703A">
        <w:t>GameControl</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Das GameControl empfängt Kommandos von Opponent oder GameView, entscheidet ob diese gültig sind und darf als einziges das GameModel ändern.</w:t>
      </w:r>
    </w:p>
    <w:p w:rsidR="00726124" w:rsidRPr="0044703A" w:rsidRDefault="00726124" w:rsidP="00726124">
      <w:pPr>
        <w:pStyle w:val="berschrift4"/>
        <w:tabs>
          <w:tab w:val="clear" w:pos="851"/>
          <w:tab w:val="num" w:pos="0"/>
        </w:tabs>
        <w:spacing w:before="0"/>
        <w:ind w:left="0" w:firstLine="0"/>
      </w:pPr>
      <w:bookmarkStart w:id="38" w:name="opponent"/>
      <w:bookmarkEnd w:id="38"/>
      <w:r w:rsidRPr="0044703A">
        <w:t>Opponent</w:t>
      </w:r>
    </w:p>
    <w:p w:rsidR="00726124" w:rsidRDefault="00726124" w:rsidP="00726124">
      <w:pPr>
        <w:pStyle w:val="TextBody"/>
        <w:rPr>
          <w:rFonts w:ascii="Times New Roman" w:hAnsi="Times New Roman"/>
          <w:lang w:val="de-CH"/>
        </w:rPr>
      </w:pPr>
      <w:r w:rsidRPr="0044703A">
        <w:rPr>
          <w:rFonts w:ascii="Times New Roman" w:hAnsi="Times New Roman"/>
          <w:lang w:val="de-CH"/>
        </w:rPr>
        <w:t>Opponent wird vom GameModel benachrichtigt, wenn das GameModel geändert hat und darf Befehle an das GameControl senden. Der Opponent besitzt damit viel Ähnlichkeit mit der GameView. Entsprechend können hier gemeinsame Schnittstellen definiert werden.</w:t>
      </w:r>
    </w:p>
    <w:p w:rsidR="00726124" w:rsidRDefault="00726124" w:rsidP="00726124">
      <w:pPr>
        <w:adjustRightInd/>
        <w:snapToGrid/>
        <w:spacing w:line="240" w:lineRule="auto"/>
        <w:rPr>
          <w:rFonts w:eastAsia="Bitstream Vera Sans" w:cs="Bitstream Vera Sans"/>
          <w:spacing w:val="0"/>
          <w:lang w:eastAsia="ja-JP"/>
        </w:rPr>
      </w:pPr>
      <w:r>
        <w:br w:type="page"/>
      </w:r>
    </w:p>
    <w:p w:rsidR="00726124" w:rsidRPr="0044703A" w:rsidRDefault="00726124" w:rsidP="00726124">
      <w:pPr>
        <w:pStyle w:val="berschrift2"/>
        <w:tabs>
          <w:tab w:val="clear" w:pos="0"/>
        </w:tabs>
        <w:rPr>
          <w:sz w:val="28"/>
        </w:rPr>
      </w:pPr>
      <w:bookmarkStart w:id="39" w:name="laufzeitsichten"/>
      <w:bookmarkStart w:id="40" w:name="_Toc447271000"/>
      <w:bookmarkEnd w:id="39"/>
      <w:r w:rsidRPr="0044703A">
        <w:rPr>
          <w:sz w:val="28"/>
        </w:rPr>
        <w:lastRenderedPageBreak/>
        <w:t>Laufzeitsichten</w:t>
      </w:r>
      <w:bookmarkEnd w:id="40"/>
    </w:p>
    <w:p w:rsidR="00726124" w:rsidRPr="0044703A" w:rsidRDefault="00726124" w:rsidP="00726124">
      <w:pPr>
        <w:pStyle w:val="berschrift3"/>
        <w:tabs>
          <w:tab w:val="clear" w:pos="0"/>
        </w:tabs>
      </w:pPr>
      <w:bookmarkStart w:id="41" w:name="statemachine"/>
      <w:bookmarkStart w:id="42" w:name="_Toc447271001"/>
      <w:bookmarkEnd w:id="41"/>
      <w:r w:rsidRPr="0044703A">
        <w:t>Zustandsautomat</w:t>
      </w:r>
      <w:bookmarkEnd w:id="42"/>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In rundenbasierten Spielen lässt sich häufig ein Zustandsautomat einsetzen (siehe PRG1/ALG6). Dieser kann durch zwei verschachtelte Zustandsautomaten realisiert werden. Der Äussere kümmert sich um Vorbereitung und Nachbearbeitung des Spiels, während sich der Innere um den Ablauf während des Spiels kümmert.</w:t>
      </w:r>
    </w:p>
    <w:p w:rsidR="00726124" w:rsidRPr="0044703A" w:rsidRDefault="00726124" w:rsidP="00726124">
      <w:pPr>
        <w:pStyle w:val="berschrift4"/>
        <w:tabs>
          <w:tab w:val="clear" w:pos="851"/>
          <w:tab w:val="num" w:pos="0"/>
        </w:tabs>
        <w:spacing w:before="0"/>
        <w:ind w:left="0" w:firstLine="0"/>
      </w:pPr>
      <w:bookmarkStart w:id="43" w:name="preparinggame"/>
      <w:bookmarkEnd w:id="43"/>
      <w:r w:rsidRPr="0044703A">
        <w:t>PreparingGame</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r w:rsidRPr="00726124">
        <w:rPr>
          <w:rStyle w:val="Hervorhebung"/>
          <w:lang w:val="de-CH"/>
        </w:rPr>
        <w:t>gameIsPrepared</w:t>
      </w:r>
      <w:r w:rsidRPr="0044703A">
        <w:rPr>
          <w:rFonts w:ascii="Times New Roman" w:hAnsi="Times New Roman"/>
          <w:lang w:val="de-CH"/>
        </w:rPr>
        <w:t xml:space="preserve"> unmittelbar in den Zustand GameRunning (bzw. konkret direkt in OpponentTurn) über.</w:t>
      </w:r>
    </w:p>
    <w:p w:rsidR="00726124" w:rsidRPr="0044703A" w:rsidRDefault="00726124" w:rsidP="00726124">
      <w:pPr>
        <w:pStyle w:val="berschrift4"/>
        <w:tabs>
          <w:tab w:val="clear" w:pos="851"/>
          <w:tab w:val="num" w:pos="0"/>
        </w:tabs>
        <w:spacing w:before="0"/>
        <w:ind w:left="0" w:firstLine="0"/>
      </w:pPr>
      <w:bookmarkStart w:id="44" w:name="gamerunning"/>
      <w:bookmarkEnd w:id="44"/>
      <w:r w:rsidRPr="0044703A">
        <w:t>GameRunning</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29709D5A" wp14:editId="60514B4D">
            <wp:extent cx="763270" cy="145415"/>
            <wp:effectExtent l="0" t="0" r="0" b="6985"/>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(Studenten) Zustand beschreiben.</w:t>
      </w:r>
    </w:p>
    <w:p w:rsidR="00726124" w:rsidRPr="0044703A" w:rsidRDefault="00726124" w:rsidP="00726124">
      <w:pPr>
        <w:pStyle w:val="berschrift4"/>
        <w:tabs>
          <w:tab w:val="clear" w:pos="851"/>
          <w:tab w:val="num" w:pos="0"/>
        </w:tabs>
        <w:spacing w:before="0"/>
        <w:ind w:left="0" w:firstLine="0"/>
      </w:pPr>
      <w:bookmarkStart w:id="45" w:name="myturn"/>
      <w:bookmarkEnd w:id="45"/>
      <w:r w:rsidRPr="0044703A">
        <w:t>MyTurn</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103046EB" wp14:editId="271D722D">
            <wp:extent cx="763270" cy="145415"/>
            <wp:effectExtent l="0" t="0" r="0" b="698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(Studenten) Zustand beschreiben.</w:t>
      </w:r>
    </w:p>
    <w:p w:rsidR="00726124" w:rsidRPr="0044703A" w:rsidRDefault="00726124" w:rsidP="00726124">
      <w:pPr>
        <w:pStyle w:val="berschrift4"/>
        <w:tabs>
          <w:tab w:val="clear" w:pos="851"/>
          <w:tab w:val="num" w:pos="0"/>
        </w:tabs>
        <w:spacing w:before="0"/>
        <w:ind w:left="0" w:firstLine="0"/>
      </w:pPr>
      <w:bookmarkStart w:id="46" w:name="opponentturn"/>
      <w:bookmarkEnd w:id="46"/>
      <w:r w:rsidRPr="0044703A">
        <w:t>OpponentTurn</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7E058193" wp14:editId="3448E847">
            <wp:extent cx="763270" cy="145415"/>
            <wp:effectExtent l="0" t="0" r="0" b="6985"/>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Zustand beschreiben.</w:t>
      </w:r>
    </w:p>
    <w:p w:rsidR="00726124" w:rsidRPr="0044703A" w:rsidRDefault="00726124" w:rsidP="00726124">
      <w:pPr>
        <w:pStyle w:val="berschrift4"/>
        <w:tabs>
          <w:tab w:val="clear" w:pos="851"/>
          <w:tab w:val="num" w:pos="0"/>
        </w:tabs>
        <w:spacing w:before="0"/>
        <w:ind w:left="0" w:firstLine="0"/>
      </w:pPr>
      <w:bookmarkStart w:id="47" w:name="waitingforopponentresponse"/>
      <w:bookmarkEnd w:id="47"/>
      <w:r w:rsidRPr="0044703A">
        <w:t>WaitingForOpponentResponse</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51804710" wp14:editId="41330EB3">
            <wp:extent cx="763270" cy="145415"/>
            <wp:effectExtent l="0" t="0" r="0" b="698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Zustand beschreiben.</w:t>
      </w:r>
    </w:p>
    <w:p w:rsidR="00726124" w:rsidRPr="0044703A" w:rsidRDefault="00726124" w:rsidP="00726124">
      <w:pPr>
        <w:pStyle w:val="berschrift4"/>
        <w:tabs>
          <w:tab w:val="clear" w:pos="851"/>
          <w:tab w:val="num" w:pos="0"/>
        </w:tabs>
        <w:spacing w:before="0"/>
        <w:ind w:left="0" w:firstLine="0"/>
      </w:pPr>
      <w:bookmarkStart w:id="48" w:name="waitingforinvitationresponse"/>
      <w:bookmarkEnd w:id="48"/>
      <w:r w:rsidRPr="0044703A">
        <w:t>WaitingForInvitationResponse</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 xml:space="preserve">Falls über das Netzwerk eine Anfrage zur Teilnahme an einem anderen Spiel eintrifft, geht der Zustand von "GameRunning” (bzw. konkret einem seiner Unter-Zustände OpponentTurn oder MyTurn) per </w:t>
      </w:r>
      <w:r w:rsidRPr="00726124">
        <w:rPr>
          <w:rStyle w:val="Hervorhebung"/>
          <w:lang w:val="de-CH"/>
        </w:rPr>
        <w:t>invitationReceived</w:t>
      </w:r>
      <w:r w:rsidRPr="0044703A">
        <w:rPr>
          <w:rFonts w:ascii="Times New Roman" w:hAnsi="Times New Roman"/>
          <w:lang w:val="de-CH"/>
        </w:rPr>
        <w:t xml:space="preserve"> über in WaitingForInvitationResponse. Dort wird ausgewählt, ob die Einladung angenommen werden soll oder nicht. Unabhängig von dieser Entscheidung geht der Zustand danach per </w:t>
      </w:r>
      <w:r w:rsidRPr="00726124">
        <w:rPr>
          <w:rStyle w:val="Hervorhebung"/>
          <w:lang w:val="de-CH"/>
        </w:rPr>
        <w:t>accepted, denied</w:t>
      </w:r>
      <w:r w:rsidRPr="0044703A">
        <w:rPr>
          <w:rFonts w:ascii="Times New Roman" w:hAnsi="Times New Roman"/>
          <w:lang w:val="de-CH"/>
        </w:rPr>
        <w:t xml:space="preserve"> wieder in GameRunning über.</w:t>
      </w:r>
    </w:p>
    <w:p w:rsidR="00726124" w:rsidRPr="0044703A" w:rsidRDefault="00726124" w:rsidP="00726124">
      <w:pPr>
        <w:pStyle w:val="berschrift4"/>
        <w:tabs>
          <w:tab w:val="clear" w:pos="851"/>
          <w:tab w:val="num" w:pos="0"/>
        </w:tabs>
        <w:spacing w:before="0"/>
        <w:ind w:left="0" w:firstLine="0"/>
      </w:pPr>
      <w:bookmarkStart w:id="49" w:name="gameover"/>
      <w:bookmarkEnd w:id="49"/>
      <w:r w:rsidRPr="0044703A">
        <w:t>GameOver</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5B380FF4" wp14:editId="10C8D88A">
            <wp:extent cx="763270" cy="145415"/>
            <wp:effectExtent l="0" t="0" r="0" b="698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Zustand beschreiben.</w:t>
      </w:r>
    </w:p>
    <w:p w:rsidR="00726124" w:rsidRPr="0044703A" w:rsidRDefault="00726124" w:rsidP="00726124">
      <w:pPr>
        <w:pStyle w:val="berschrift3"/>
        <w:tabs>
          <w:tab w:val="clear" w:pos="0"/>
        </w:tabs>
      </w:pPr>
      <w:bookmarkStart w:id="50" w:name="_Toc447271002"/>
      <w:r w:rsidRPr="0044703A">
        <w:t>Sequenzdiagramme</w:t>
      </w:r>
      <w:bookmarkEnd w:id="50"/>
    </w:p>
    <w:p w:rsidR="00726124" w:rsidRPr="0044703A" w:rsidRDefault="00726124" w:rsidP="00726124">
      <w:r w:rsidRPr="0044703A">
        <w:t>Die Abläufe in den Zuständen können durch Sequenzdiagrammen dargestellt werden (siehe</w:t>
      </w:r>
      <w:sdt>
        <w:sdtPr>
          <w:id w:val="-1410766489"/>
          <w:citation/>
        </w:sdtPr>
        <w:sdtEndPr/>
        <w:sdtContent>
          <w:r w:rsidRPr="0044703A">
            <w:fldChar w:fldCharType="begin"/>
          </w:r>
          <w:r w:rsidRPr="0044703A">
            <w:instrText xml:space="preserve"> CITATION Bus96 \l 2055 </w:instrText>
          </w:r>
          <w:r w:rsidRPr="0044703A">
            <w:fldChar w:fldCharType="separate"/>
          </w:r>
          <w:r w:rsidRPr="0044703A">
            <w:rPr>
              <w:noProof/>
            </w:rPr>
            <w:t xml:space="preserve"> (Buschmann, Meunier, Rohnert, Sommerlad, &amp; Stal, 1996)</w:t>
          </w:r>
          <w:r w:rsidRPr="0044703A">
            <w:fldChar w:fldCharType="end"/>
          </w:r>
        </w:sdtContent>
      </w:sdt>
      <w:r w:rsidRPr="0044703A">
        <w:t xml:space="preserve"> auf Seite 130-131). Diese zeigen die Interaktionen zwischen den Komponenten. </w:t>
      </w:r>
    </w:p>
    <w:p w:rsidR="00726124" w:rsidRPr="0044703A" w:rsidRDefault="00726124" w:rsidP="00726124"/>
    <w:p w:rsidR="00726124" w:rsidRPr="0044703A" w:rsidRDefault="00726124" w:rsidP="00726124">
      <w:pPr>
        <w:pStyle w:val="berschrift4"/>
        <w:tabs>
          <w:tab w:val="clear" w:pos="851"/>
          <w:tab w:val="num" w:pos="0"/>
        </w:tabs>
        <w:spacing w:before="0"/>
        <w:ind w:left="0" w:firstLine="0"/>
      </w:pPr>
      <w:r w:rsidRPr="0044703A">
        <w:t>PreparingGame</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5CF20F10" wp14:editId="4D38B892">
            <wp:extent cx="763270" cy="145415"/>
            <wp:effectExtent l="0" t="0" r="0" b="698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Sequenzdiagramm erstellen.</w:t>
      </w:r>
    </w:p>
    <w:p w:rsidR="00726124" w:rsidRPr="0044703A" w:rsidRDefault="00726124" w:rsidP="00726124">
      <w:pPr>
        <w:pStyle w:val="berschrift4"/>
        <w:tabs>
          <w:tab w:val="clear" w:pos="851"/>
          <w:tab w:val="num" w:pos="0"/>
        </w:tabs>
        <w:spacing w:before="0"/>
        <w:ind w:left="0" w:firstLine="0"/>
      </w:pPr>
      <w:r w:rsidRPr="0044703A">
        <w:t>WaitingForOpponentResponse</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3C0CF0E2" wp14:editId="5781D030">
            <wp:extent cx="763270" cy="145415"/>
            <wp:effectExtent l="0" t="0" r="0" b="6985"/>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Sequenzdiagramm erstellen.</w:t>
      </w:r>
    </w:p>
    <w:p w:rsidR="00726124" w:rsidRPr="0044703A" w:rsidRDefault="00726124" w:rsidP="00726124">
      <w:pPr>
        <w:pStyle w:val="berschrift4"/>
        <w:tabs>
          <w:tab w:val="clear" w:pos="851"/>
          <w:tab w:val="num" w:pos="0"/>
        </w:tabs>
        <w:spacing w:before="0"/>
        <w:ind w:left="0" w:firstLine="0"/>
      </w:pPr>
      <w:r w:rsidRPr="0044703A">
        <w:t>WaitingForInvitationResponse</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6B0EBB07" wp14:editId="2F29F17B">
            <wp:extent cx="763270" cy="145415"/>
            <wp:effectExtent l="0" t="0" r="0" b="6985"/>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Sequenzdiagramm erstellen.</w:t>
      </w:r>
    </w:p>
    <w:p w:rsidR="00726124" w:rsidRPr="0044703A" w:rsidRDefault="00726124" w:rsidP="00726124">
      <w:pPr>
        <w:pStyle w:val="berschrift4"/>
        <w:tabs>
          <w:tab w:val="clear" w:pos="851"/>
          <w:tab w:val="num" w:pos="0"/>
        </w:tabs>
        <w:spacing w:before="0"/>
        <w:ind w:left="0" w:firstLine="0"/>
      </w:pPr>
      <w:r w:rsidRPr="0044703A">
        <w:t>GameRunning</w:t>
      </w:r>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3FCFCD3A" wp14:editId="2200FD2B">
            <wp:extent cx="763270" cy="145415"/>
            <wp:effectExtent l="0" t="0" r="0" b="698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Sequenzdiagramm erstellen.</w:t>
      </w:r>
    </w:p>
    <w:p w:rsidR="00726124" w:rsidRPr="0044703A" w:rsidRDefault="00726124" w:rsidP="00726124">
      <w:pPr>
        <w:pStyle w:val="berschrift2"/>
        <w:tabs>
          <w:tab w:val="clear" w:pos="0"/>
        </w:tabs>
        <w:rPr>
          <w:sz w:val="28"/>
        </w:rPr>
      </w:pPr>
      <w:bookmarkStart w:id="51" w:name="verteilungssicht"/>
      <w:bookmarkStart w:id="52" w:name="_Toc447271003"/>
      <w:bookmarkEnd w:id="51"/>
      <w:r w:rsidRPr="0044703A">
        <w:rPr>
          <w:sz w:val="28"/>
        </w:rPr>
        <w:t>Verteilungssicht</w:t>
      </w:r>
      <w:bookmarkEnd w:id="52"/>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477724E7" wp14:editId="40CF87DC">
            <wp:extent cx="763270" cy="145415"/>
            <wp:effectExtent l="0" t="0" r="0" b="698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Inhalt dieses Kapitels: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Wie läuft die Applikation im Betrieb?</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Auf welchen Rechnern läuft die Applikation?</w:t>
      </w:r>
    </w:p>
    <w:p w:rsidR="00726124" w:rsidRPr="0044703A" w:rsidRDefault="00726124" w:rsidP="00726124">
      <w:pPr>
        <w:pStyle w:val="berschrift2"/>
        <w:tabs>
          <w:tab w:val="clear" w:pos="0"/>
        </w:tabs>
        <w:rPr>
          <w:sz w:val="28"/>
        </w:rPr>
      </w:pPr>
      <w:bookmarkStart w:id="53" w:name="datensicht"/>
      <w:bookmarkStart w:id="54" w:name="_Toc447271004"/>
      <w:bookmarkEnd w:id="53"/>
      <w:r w:rsidRPr="0044703A">
        <w:rPr>
          <w:sz w:val="28"/>
        </w:rPr>
        <w:lastRenderedPageBreak/>
        <w:t>Datensicht</w:t>
      </w:r>
      <w:bookmarkEnd w:id="54"/>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5884965C" wp14:editId="718939AF">
            <wp:extent cx="763270" cy="145415"/>
            <wp:effectExtent l="0" t="0" r="0" b="698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Inhalt dieses Kapitels: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Wie sieht die Applikation aus Datensicht aus?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Welche Daten werden vor der Applikation verwaltet, geteilt, gespeichert?</w:t>
      </w:r>
    </w:p>
    <w:p w:rsidR="00726124" w:rsidRPr="0044703A" w:rsidRDefault="00726124" w:rsidP="00726124">
      <w:pPr>
        <w:pStyle w:val="berschrift2"/>
        <w:tabs>
          <w:tab w:val="clear" w:pos="0"/>
        </w:tabs>
        <w:rPr>
          <w:sz w:val="28"/>
        </w:rPr>
      </w:pPr>
      <w:bookmarkStart w:id="55" w:name="netzwerkprotokoll"/>
      <w:bookmarkStart w:id="56" w:name="_Toc447271005"/>
      <w:bookmarkEnd w:id="55"/>
      <w:r w:rsidRPr="0044703A">
        <w:rPr>
          <w:sz w:val="28"/>
        </w:rPr>
        <w:t>Netzwerkprotokoll</w:t>
      </w:r>
      <w:bookmarkEnd w:id="56"/>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157C4A04" wp14:editId="5C30421C">
            <wp:extent cx="763270" cy="145415"/>
            <wp:effectExtent l="0" t="0" r="0" b="698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 Netzwerkprotokoll beschreiben:</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Wie sieht die Kommunikation über das Netzwerk aus?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Gibt es ein Protokoll?</w:t>
      </w:r>
    </w:p>
    <w:p w:rsidR="00726124" w:rsidRPr="0044703A" w:rsidRDefault="00726124" w:rsidP="00726124">
      <w:pPr>
        <w:pStyle w:val="berschrift2"/>
        <w:numPr>
          <w:ilvl w:val="0"/>
          <w:numId w:val="11"/>
        </w:numPr>
        <w:rPr>
          <w:sz w:val="32"/>
          <w:szCs w:val="32"/>
        </w:rPr>
      </w:pPr>
      <w:bookmarkStart w:id="57" w:name="erweiterungsmoeglichkeiten"/>
      <w:bookmarkStart w:id="58" w:name="_Toc447271006"/>
      <w:bookmarkEnd w:id="57"/>
      <w:r w:rsidRPr="0044703A">
        <w:rPr>
          <w:sz w:val="32"/>
          <w:szCs w:val="32"/>
        </w:rPr>
        <w:t>Erweiterungsmöglichkeiten</w:t>
      </w:r>
      <w:bookmarkEnd w:id="58"/>
    </w:p>
    <w:p w:rsidR="00726124" w:rsidRPr="0044703A" w:rsidRDefault="00726124" w:rsidP="00726124">
      <w:pPr>
        <w:pStyle w:val="TextBody"/>
        <w:rPr>
          <w:rFonts w:ascii="Times New Roman" w:hAnsi="Times New Roman"/>
          <w:lang w:val="de-CH"/>
        </w:rPr>
      </w:pPr>
      <w:r w:rsidRPr="0044703A">
        <w:rPr>
          <w:rFonts w:ascii="Times New Roman" w:hAnsi="Times New Roman"/>
          <w:noProof/>
          <w:lang w:val="de-CH" w:eastAsia="de-CH"/>
        </w:rPr>
        <w:drawing>
          <wp:inline distT="0" distB="0" distL="0" distR="0" wp14:anchorId="710F2507" wp14:editId="6D0C653E">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44703A">
        <w:rPr>
          <w:rFonts w:ascii="Times New Roman" w:hAnsi="Times New Roman"/>
          <w:lang w:val="de-CH"/>
        </w:rPr>
        <w:t xml:space="preserve"> (Studenten)</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Eigene Erweiterungen dokumentieren</w:t>
      </w:r>
    </w:p>
    <w:p w:rsidR="00726124" w:rsidRPr="0044703A" w:rsidRDefault="00726124" w:rsidP="00726124">
      <w:pPr>
        <w:pStyle w:val="TextBody"/>
        <w:rPr>
          <w:rFonts w:ascii="Times New Roman" w:hAnsi="Times New Roman"/>
          <w:lang w:val="de-CH"/>
        </w:rPr>
      </w:pPr>
      <w:r w:rsidRPr="0044703A">
        <w:rPr>
          <w:rFonts w:ascii="Times New Roman" w:hAnsi="Times New Roman"/>
          <w:lang w:val="de-CH"/>
        </w:rPr>
        <w:t>Folgende Erweiterungen sind für das Projekt denkbar:</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Variable Grösse des Spielfelds</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Computergegner gegeneinander antreten lassen</w:t>
      </w:r>
    </w:p>
    <w:p w:rsidR="00726124" w:rsidRPr="0044703A" w:rsidRDefault="00726124" w:rsidP="00726124">
      <w:pPr>
        <w:pStyle w:val="TextBody"/>
        <w:numPr>
          <w:ilvl w:val="0"/>
          <w:numId w:val="31"/>
        </w:numPr>
        <w:rPr>
          <w:rFonts w:ascii="Times New Roman" w:hAnsi="Times New Roman"/>
          <w:lang w:val="de-CH"/>
        </w:rPr>
      </w:pPr>
      <w:r w:rsidRPr="0044703A">
        <w:rPr>
          <w:rFonts w:ascii="Times New Roman" w:hAnsi="Times New Roman"/>
          <w:lang w:val="de-CH"/>
        </w:rPr>
        <w:t>Der Verlauf einer Partie kann aufgezeichnet und wieder abgespielt werden</w:t>
      </w:r>
    </w:p>
    <w:p w:rsidR="00726124" w:rsidRPr="0044703A" w:rsidRDefault="00726124" w:rsidP="00726124">
      <w:pPr>
        <w:adjustRightInd/>
        <w:snapToGrid/>
        <w:spacing w:line="240" w:lineRule="auto"/>
        <w:rPr>
          <w:b/>
        </w:rPr>
      </w:pPr>
      <w:bookmarkStart w:id="59" w:name="tipps_tricks_besonderheiten_hinweise"/>
      <w:bookmarkStart w:id="60" w:name="eingesetzte_tools"/>
      <w:bookmarkEnd w:id="59"/>
      <w:bookmarkEnd w:id="60"/>
    </w:p>
    <w:bookmarkStart w:id="61" w:name="_Toc447271007" w:displacedByCustomXml="next"/>
    <w:sdt>
      <w:sdtPr>
        <w:rPr>
          <w:rFonts w:cs="Times New Roman"/>
          <w:b w:val="0"/>
          <w:bCs w:val="0"/>
          <w:snapToGrid/>
          <w:szCs w:val="24"/>
        </w:rPr>
        <w:id w:val="-2032176232"/>
        <w:docPartObj>
          <w:docPartGallery w:val="Bibliographies"/>
          <w:docPartUnique/>
        </w:docPartObj>
      </w:sdtPr>
      <w:sdtEndPr/>
      <w:sdtContent>
        <w:p w:rsidR="00726124" w:rsidRPr="0044703A" w:rsidRDefault="00726124" w:rsidP="00726124">
          <w:pPr>
            <w:pStyle w:val="berschrift1"/>
            <w:numPr>
              <w:ilvl w:val="0"/>
              <w:numId w:val="0"/>
            </w:numPr>
            <w:ind w:left="360" w:hanging="360"/>
          </w:pPr>
          <w:r w:rsidRPr="0044703A">
            <w:t>Literaturverzeichnis</w:t>
          </w:r>
          <w:bookmarkEnd w:id="61"/>
        </w:p>
        <w:sdt>
          <w:sdtPr>
            <w:id w:val="111145805"/>
            <w:bibliography/>
          </w:sdtPr>
          <w:sdtEndPr/>
          <w:sdtContent>
            <w:p w:rsidR="00726124" w:rsidRPr="00DA5A34" w:rsidRDefault="00726124" w:rsidP="00726124">
              <w:pPr>
                <w:pStyle w:val="Literaturverzeichnis"/>
                <w:rPr>
                  <w:noProof/>
                  <w:lang w:val="en-US"/>
                </w:rPr>
              </w:pPr>
              <w:r w:rsidRPr="0044703A">
                <w:fldChar w:fldCharType="begin"/>
              </w:r>
              <w:r w:rsidRPr="0044703A">
                <w:instrText>BIBLIOGRAPHY</w:instrText>
              </w:r>
              <w:r w:rsidRPr="0044703A">
                <w:fldChar w:fldCharType="separate"/>
              </w:r>
              <w:r w:rsidRPr="0044703A">
                <w:rPr>
                  <w:noProof/>
                </w:rPr>
                <w:t xml:space="preserve">Buschmann, F., Meunier, R., Rohnert, H., Sommerlad, P., &amp; Stal, M. (1996). </w:t>
              </w:r>
              <w:r>
                <w:rPr>
                  <w:noProof/>
                </w:rPr>
                <w:br/>
              </w:r>
              <w:r w:rsidRPr="00DA5A34">
                <w:rPr>
                  <w:i/>
                  <w:iCs/>
                  <w:noProof/>
                  <w:lang w:val="en-US"/>
                </w:rPr>
                <w:t>Pattern-Oriented Software Architecture Volume 1: A System of Patterns.</w:t>
              </w:r>
              <w:r w:rsidRPr="00DA5A34">
                <w:rPr>
                  <w:noProof/>
                  <w:lang w:val="en-US"/>
                </w:rPr>
                <w:t xml:space="preserve"> Wiley.</w:t>
              </w:r>
            </w:p>
            <w:p w:rsidR="00726124" w:rsidRPr="0044703A" w:rsidRDefault="00726124" w:rsidP="00726124">
              <w:r w:rsidRPr="0044703A">
                <w:rPr>
                  <w:b/>
                  <w:bCs/>
                </w:rPr>
                <w:fldChar w:fldCharType="end"/>
              </w:r>
            </w:p>
          </w:sdtContent>
        </w:sdt>
      </w:sdtContent>
    </w:sdt>
    <w:bookmarkStart w:id="62" w:name="MacroStartPosition" w:displacedByCustomXml="prev"/>
    <w:bookmarkEnd w:id="62" w:displacedByCustomXml="prev"/>
    <w:sectPr w:rsidR="00726124" w:rsidRPr="0044703A" w:rsidSect="00C6606B">
      <w:headerReference w:type="default" r:id="rId17"/>
      <w:footerReference w:type="default" r:id="rId18"/>
      <w:type w:val="continuous"/>
      <w:pgSz w:w="11906" w:h="16838" w:code="9"/>
      <w:pgMar w:top="1671" w:right="1202" w:bottom="85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EA" w:rsidRPr="00C6606B" w:rsidRDefault="003748EA">
      <w:r w:rsidRPr="00C6606B">
        <w:separator/>
      </w:r>
    </w:p>
  </w:endnote>
  <w:endnote w:type="continuationSeparator" w:id="0">
    <w:p w:rsidR="003748EA" w:rsidRPr="00C6606B" w:rsidRDefault="003748EA">
      <w:r w:rsidRPr="00C660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94" w:rsidRPr="00C6606B" w:rsidRDefault="00DB3F94" w:rsidP="00C6606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EA" w:rsidRPr="00C6606B" w:rsidRDefault="003748EA">
      <w:r w:rsidRPr="00C6606B">
        <w:separator/>
      </w:r>
    </w:p>
  </w:footnote>
  <w:footnote w:type="continuationSeparator" w:id="0">
    <w:p w:rsidR="003748EA" w:rsidRPr="00C6606B" w:rsidRDefault="003748EA">
      <w:r w:rsidRPr="00C6606B">
        <w:continuationSeparator/>
      </w:r>
    </w:p>
  </w:footnote>
  <w:footnote w:id="1">
    <w:p w:rsidR="00726124" w:rsidRDefault="003748EA" w:rsidP="00726124">
      <w:pPr>
        <w:pStyle w:val="Footnote"/>
        <w:rPr>
          <w:rStyle w:val="InternetLink"/>
        </w:rPr>
      </w:pPr>
      <w:hyperlink r:id="rId1">
        <w:r w:rsidR="00726124">
          <w:rPr>
            <w:rStyle w:val="InternetLink"/>
          </w:rPr>
          <w:footnoteRef/>
        </w:r>
        <w:r w:rsidR="00726124">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94" w:rsidRPr="00C6606B" w:rsidRDefault="00C6606B" w:rsidP="00A6301A">
    <w:bookmarkStart w:id="0" w:name="LogoP1"/>
    <w:r w:rsidRPr="00C6606B">
      <w:rPr>
        <w:noProof/>
      </w:rPr>
      <w:drawing>
        <wp:anchor distT="0" distB="0" distL="114300" distR="114300" simplePos="0" relativeHeight="251660288" behindDoc="1" locked="1" layoutInCell="1" allowOverlap="1" wp14:anchorId="24E56FDD" wp14:editId="11013BEB">
          <wp:simplePos x="0" y="0"/>
          <wp:positionH relativeFrom="page">
            <wp:posOffset>0</wp:posOffset>
          </wp:positionH>
          <wp:positionV relativeFrom="page">
            <wp:posOffset>9971405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C6606B">
      <w:rPr>
        <w:noProof/>
      </w:rPr>
      <w:drawing>
        <wp:anchor distT="0" distB="0" distL="114300" distR="114300" simplePos="0" relativeHeight="251658240" behindDoc="1" locked="1" layoutInCell="1" allowOverlap="1" wp14:anchorId="7764568C" wp14:editId="5F593131">
          <wp:simplePos x="0" y="0"/>
          <wp:positionH relativeFrom="page">
            <wp:posOffset>0</wp:posOffset>
          </wp:positionH>
          <wp:positionV relativeFrom="page">
            <wp:posOffset>0</wp:posOffset>
          </wp:positionV>
          <wp:extent cx="7562850" cy="1800225"/>
          <wp:effectExtent l="0" t="0" r="0" b="9525"/>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2850" cy="1800225"/>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94" w:rsidRPr="00C6606B" w:rsidRDefault="00726124" w:rsidP="00C6606B">
    <w:pPr>
      <w:pStyle w:val="CityDate"/>
      <w:rPr>
        <w:rStyle w:val="PageChar"/>
        <w:lang w:val="fr-CH"/>
      </w:rPr>
    </w:pPr>
    <w:bookmarkStart w:id="63" w:name="LogoPn"/>
    <w:r>
      <w:rPr>
        <w:rStyle w:val="PageChar"/>
        <w:lang w:val="fr-CH"/>
      </w:rPr>
      <w:t xml:space="preserve">PRG2 : </w:t>
    </w:r>
    <w:r w:rsidRPr="00726124">
      <w:rPr>
        <w:rStyle w:val="PageChar"/>
        <w:lang w:val="fr-CH"/>
      </w:rPr>
      <w:t>Dokumentation Projekt "Vier gewinnt"</w:t>
    </w:r>
    <w:r w:rsidR="00C6606B" w:rsidRPr="00C6606B">
      <w:rPr>
        <w:rStyle w:val="PageChar"/>
        <w:noProof/>
        <w:lang w:val="de-CH"/>
      </w:rPr>
      <w:drawing>
        <wp:anchor distT="0" distB="0" distL="114300" distR="114300" simplePos="0" relativeHeight="251659264" behindDoc="1" locked="1" layoutInCell="1" allowOverlap="1" wp14:anchorId="08BB05D3" wp14:editId="09DB162B">
          <wp:simplePos x="0" y="0"/>
          <wp:positionH relativeFrom="page">
            <wp:posOffset>0</wp:posOffset>
          </wp:positionH>
          <wp:positionV relativeFrom="page">
            <wp:posOffset>0</wp:posOffset>
          </wp:positionV>
          <wp:extent cx="7562850" cy="895350"/>
          <wp:effectExtent l="0" t="0" r="0" b="0"/>
          <wp:wrapNone/>
          <wp:docPr id="2"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895350"/>
                  </a:xfrm>
                  <a:prstGeom prst="rect">
                    <a:avLst/>
                  </a:prstGeom>
                </pic:spPr>
              </pic:pic>
            </a:graphicData>
          </a:graphic>
          <wp14:sizeRelH relativeFrom="margin">
            <wp14:pctWidth>0</wp14:pctWidth>
          </wp14:sizeRelH>
          <wp14:sizeRelV relativeFrom="margin">
            <wp14:pctHeight>0</wp14:pctHeight>
          </wp14:sizeRelV>
        </wp:anchor>
      </w:drawing>
    </w:r>
    <w:bookmarkEnd w:id="63"/>
  </w:p>
  <w:p w:rsidR="00DB3F94" w:rsidRPr="00C30E27" w:rsidRDefault="00DB3F94" w:rsidP="00021302">
    <w:pPr>
      <w:pStyle w:val="CityDate"/>
      <w:rPr>
        <w:noProof/>
        <w:lang w:val="fr-CH"/>
      </w:rPr>
    </w:pPr>
    <w:r w:rsidRPr="00AD4040">
      <w:rPr>
        <w:rStyle w:val="PageChar"/>
        <w:noProof/>
        <w:lang w:val="de-CH"/>
      </w:rPr>
      <w:fldChar w:fldCharType="begin"/>
    </w:r>
    <w:r w:rsidRPr="00C30E27">
      <w:rPr>
        <w:rStyle w:val="PageChar"/>
        <w:noProof/>
        <w:lang w:val="fr-CH"/>
      </w:rPr>
      <w:instrText xml:space="preserve"> DOCPROPERTY "Doc.Page"\*CHARFORMAT </w:instrText>
    </w:r>
    <w:r w:rsidRPr="00AD4040">
      <w:rPr>
        <w:rStyle w:val="PageChar"/>
        <w:noProof/>
        <w:lang w:val="de-CH"/>
      </w:rPr>
      <w:fldChar w:fldCharType="separate"/>
    </w:r>
    <w:r w:rsidR="00726124">
      <w:rPr>
        <w:rStyle w:val="PageChar"/>
        <w:noProof/>
        <w:lang w:val="fr-CH"/>
      </w:rPr>
      <w:t>Seite</w:t>
    </w:r>
    <w:r w:rsidRPr="00AD4040">
      <w:rPr>
        <w:rStyle w:val="PageChar"/>
        <w:noProof/>
        <w:lang w:val="de-CH"/>
      </w:rPr>
      <w:fldChar w:fldCharType="end"/>
    </w:r>
    <w:r w:rsidRPr="00C30E27">
      <w:rPr>
        <w:rStyle w:val="PageChar"/>
        <w:noProof/>
        <w:lang w:val="fr-CH"/>
      </w:rPr>
      <w:t xml:space="preserve"> </w:t>
    </w:r>
    <w:r w:rsidRPr="00AD4040">
      <w:rPr>
        <w:noProof/>
        <w:lang w:val="de-CH"/>
      </w:rPr>
      <w:fldChar w:fldCharType="begin"/>
    </w:r>
    <w:r w:rsidRPr="00C30E27">
      <w:rPr>
        <w:noProof/>
        <w:lang w:val="fr-CH"/>
      </w:rPr>
      <w:instrText xml:space="preserve"> PAGE   \* MERGEFORMAT </w:instrText>
    </w:r>
    <w:r w:rsidRPr="00AD4040">
      <w:rPr>
        <w:noProof/>
        <w:lang w:val="de-CH"/>
      </w:rPr>
      <w:fldChar w:fldCharType="separate"/>
    </w:r>
    <w:r w:rsidR="00F10905">
      <w:rPr>
        <w:noProof/>
        <w:lang w:val="fr-CH"/>
      </w:rPr>
      <w:t>8</w:t>
    </w:r>
    <w:r w:rsidRPr="00AD4040">
      <w:rPr>
        <w:noProof/>
        <w:lang w:val="de-CH"/>
      </w:rPr>
      <w:fldChar w:fldCharType="end"/>
    </w:r>
    <w:r w:rsidRPr="00C30E27">
      <w:rPr>
        <w:noProof/>
        <w:lang w:val="fr-CH"/>
      </w:rPr>
      <w:t>/</w:t>
    </w:r>
    <w:r w:rsidR="00EF1AF6" w:rsidRPr="00AD4040">
      <w:rPr>
        <w:noProof/>
        <w:lang w:val="de-CH"/>
      </w:rPr>
      <w:fldChar w:fldCharType="begin"/>
    </w:r>
    <w:r w:rsidR="00EF1AF6" w:rsidRPr="00C30E27">
      <w:rPr>
        <w:noProof/>
        <w:lang w:val="fr-CH"/>
      </w:rPr>
      <w:instrText xml:space="preserve"> NUMPAGES  \* Arabic  \* MERGEFORMAT </w:instrText>
    </w:r>
    <w:r w:rsidR="00EF1AF6" w:rsidRPr="00AD4040">
      <w:rPr>
        <w:noProof/>
        <w:lang w:val="de-CH"/>
      </w:rPr>
      <w:fldChar w:fldCharType="separate"/>
    </w:r>
    <w:r w:rsidR="00F10905">
      <w:rPr>
        <w:noProof/>
        <w:lang w:val="fr-CH"/>
      </w:rPr>
      <w:t>8</w:t>
    </w:r>
    <w:r w:rsidR="00EF1AF6" w:rsidRPr="00AD4040">
      <w:rPr>
        <w:noProof/>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96C0A2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9">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4">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C540522"/>
    <w:multiLevelType w:val="hybridMultilevel"/>
    <w:tmpl w:val="34F400DC"/>
    <w:lvl w:ilvl="0" w:tplc="5F50E4C6">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50922F74"/>
    <w:multiLevelType w:val="hybridMultilevel"/>
    <w:tmpl w:val="B1CEB0A0"/>
    <w:lvl w:ilvl="0" w:tplc="0807000F">
      <w:start w:val="1"/>
      <w:numFmt w:val="decimal"/>
      <w:lvlText w:val="%1."/>
      <w:lvlJc w:val="left"/>
      <w:pPr>
        <w:ind w:left="720" w:hanging="360"/>
      </w:pPr>
    </w:lvl>
    <w:lvl w:ilvl="1" w:tplc="3F260CC2">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5">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6">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4"/>
  </w:num>
  <w:num w:numId="13">
    <w:abstractNumId w:val="19"/>
  </w:num>
  <w:num w:numId="14">
    <w:abstractNumId w:val="37"/>
  </w:num>
  <w:num w:numId="15">
    <w:abstractNumId w:val="35"/>
  </w:num>
  <w:num w:numId="16">
    <w:abstractNumId w:val="23"/>
  </w:num>
  <w:num w:numId="17">
    <w:abstractNumId w:val="30"/>
  </w:num>
  <w:num w:numId="18">
    <w:abstractNumId w:val="17"/>
  </w:num>
  <w:num w:numId="19">
    <w:abstractNumId w:val="13"/>
  </w:num>
  <w:num w:numId="20">
    <w:abstractNumId w:val="21"/>
  </w:num>
  <w:num w:numId="21">
    <w:abstractNumId w:val="15"/>
  </w:num>
  <w:num w:numId="22">
    <w:abstractNumId w:val="31"/>
  </w:num>
  <w:num w:numId="23">
    <w:abstractNumId w:val="29"/>
  </w:num>
  <w:num w:numId="24">
    <w:abstractNumId w:val="16"/>
  </w:num>
  <w:num w:numId="25">
    <w:abstractNumId w:val="22"/>
  </w:num>
  <w:num w:numId="26">
    <w:abstractNumId w:val="26"/>
  </w:num>
  <w:num w:numId="27">
    <w:abstractNumId w:val="14"/>
  </w:num>
  <w:num w:numId="28">
    <w:abstractNumId w:val="32"/>
  </w:num>
  <w:num w:numId="29">
    <w:abstractNumId w:val="33"/>
  </w:num>
  <w:num w:numId="30">
    <w:abstractNumId w:val="20"/>
  </w:num>
  <w:num w:numId="31">
    <w:abstractNumId w:val="18"/>
  </w:num>
  <w:num w:numId="32">
    <w:abstractNumId w:val="25"/>
  </w:num>
  <w:num w:numId="33">
    <w:abstractNumId w:val="24"/>
  </w:num>
  <w:num w:numId="34">
    <w:abstractNumId w:val="36"/>
  </w:num>
  <w:num w:numId="35">
    <w:abstractNumId w:val="11"/>
  </w:num>
  <w:num w:numId="36">
    <w:abstractNumId w:val="12"/>
  </w:num>
  <w:num w:numId="37">
    <w:abstractNumId w:val="2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1. Oktober 2016"/>
    <w:docVar w:name="Date.Format.Long.dateValue" w:val="42654"/>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4.3 SP1 Patch (4.3.9053)"/>
    <w:docVar w:name="OawCreatedWithProjectID" w:val="HSLUCH"/>
    <w:docVar w:name="OawCreatedWithProjectVersion" w:val="77"/>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14101709142078881939&quot;&gt;&lt;Field Name=&quot;IDName&quot; Value=&quot;4.0. Hochschule Luzern - Informatik, Suurstoffi 41b, Rotkreuz&quot;/&gt;&lt;Field Name=&quot;Address1&quot; Value=&quot;&quot;/&gt;&lt;Field Name=&quot;Address2&quot; Value=&quot;Suurstoffi 41b, CH-6343 Rotkreuz&quot;/&gt;&lt;Field Name=&quot;Address3&quot; Value=&quot;T +41 41 757 68 11&quot;/&gt;&lt;Field Name=&quot;Address4&quot; Value=&quot;www.hslu.ch, informatik@hslu.ch&quot;/&gt;&lt;Field Name=&quot;LogoLarge&quot; Value=&quot;%Logos%\hslu_d.in.g.2100.500.wmf&quot;/&gt;&lt;Field Name=&quot;LogoSmall&quot; Value=&quot;%Logos%\hslu_d.in.k.2100.250.wmf&quot;/&gt;&lt;Field Name=&quot;City&quot; Value=&quot;Rotkreuz&quot;/&gt;&lt;Field Name=&quot;LogoFooter&quot; Value=&quot;%Logos%\hslu_allgemeinefqm.f.2100.200.wmf&quot;/&gt;&lt;Field Name=&quot;LogoPpt1&quot; Value=&quot;%Logos%\Powerpoint\titelmaster\hslu_d.in.tm.2540.1905.wmf&quot;/&gt;&lt;Field Name=&quot;LogoPpt2&quot; Value=&quot;%Logos%\Powerpoint\folienmaster\hslu_d.in.fm.2540.1905.wmf&quot;/&gt;&lt;Field Name=&quot;LogoOhneEFQM&quot; Value=&quot;%Logos%\hslu_allgemeinefqm.f.2100.200.wmf&quot;/&gt;&lt;Field Name=&quot;LogoPpt3&quot; Value=&quot;%Logos%\Powerpoint\folienmaster\hslu_d.in.f.fm.2540.1905.wmf&quot;/&gt;&lt;Field Name=&quot;Data_UID&quot; Value=&quot;2014101709142078881939&quot;/&gt;&lt;Field Name=&quot;Field_Name&quot; Value=&quot;City&quot;/&gt;&lt;Field Name=&quot;Field_UID&quot; Value=&quot;2004030313030558705547&quot;/&gt;&lt;Field Name=&quot;ML_LCID&quot; Value=&quot;2055&quot;/&gt;&lt;Field Name=&quot;ML_Value&quot; Value=&quot;Rotkreuz&quot;/&gt;&lt;/DocProp&gt;&lt;DocProp UID=&quot;2006040509495284662868&quot; EntryUID=&quot;16722361000181&quot;&gt;&lt;Field Name=&quot;IDName&quot; Value=&quot;Sollberger Peter, Dozent, I.FORSCHUNG&quot;/&gt;&lt;Field Name=&quot;Name&quot; Value=&quot;Prof. Peter Sollberger&quot;/&gt;&lt;Field Name=&quot;DirectPhone&quot; Value=&quot;+41 41 757 68 46&quot;/&gt;&lt;Field Name=&quot;Additive&quot; Value=&quot;Forschung&quot;/&gt;&lt;Field Name=&quot;OrganisationUnit&quot; Value=&quot;Hochschule Luzern&quot;/&gt;&lt;Field Name=&quot;EMail&quot; Value=&quot;peter.sollberger@hslu.ch&quot;/&gt;&lt;Field Name=&quot;Function&quot; Value=&quot;Dozent&quot;/&gt;&lt;Field Name=&quot;SignatureHighResBW&quot; Value=&quot;&quot;/&gt;&lt;Field Name=&quot;SchoolPart&quot; Value=&quot;Informatik&quot;/&gt;&lt;Field Name=&quot;Data_UID&quot; Value=&quot;16722361000181&quot;/&gt;&lt;Field Name=&quot;Field_Name&quot; Value=&quot;SchoolPart&quot;/&gt;&lt;Field Name=&quot;Field_UID&quot; Value=&quot;2007073115340465971019&quot;/&gt;&lt;Field Name=&quot;ML_LCID&quot; Value=&quot;2055&quot;/&gt;&lt;Field Name=&quot;ML_Value&quot; Value=&quot;Informatik&quot;/&gt;&lt;/DocProp&gt;&lt;DocProp UID=&quot;200212191811121321310321301031x&quot; EntryUID=&quot;16722361000181&quot;&gt;&lt;Field Name=&quot;IDName&quot; Value=&quot;Sollberger Peter, Dozent, I.FORSCHUNG&quot;/&gt;&lt;Field Name=&quot;Name&quot; Value=&quot;Prof. Peter Sollberger&quot;/&gt;&lt;Field Name=&quot;DirectPhone&quot; Value=&quot;+41 41 757 68 46&quot;/&gt;&lt;Field Name=&quot;Additive&quot; Value=&quot;Forschung&quot;/&gt;&lt;Field Name=&quot;OrganisationUnit&quot; Value=&quot;Hochschule Luzern&quot;/&gt;&lt;Field Name=&quot;EMail&quot; Value=&quot;peter.sollberger@hslu.ch&quot;/&gt;&lt;Field Name=&quot;Function&quot; Value=&quot;Dozent&quot;/&gt;&lt;Field Name=&quot;SignatureHighResBW&quot; Value=&quot;&quot;/&gt;&lt;Field Name=&quot;SchoolPart&quot; Value=&quot;Informatik&quot;/&gt;&lt;Field Name=&quot;Data_UID&quot; Value=&quot;16722361000181&quot;/&gt;&lt;Field Name=&quot;Field_Name&quot; Value=&quot;SchoolPart&quot;/&gt;&lt;Field Name=&quot;Field_UID&quot; Value=&quot;2007073115340465971019&quot;/&gt;&lt;Field Name=&quot;ML_LCID&quot; Value=&quot;2055&quot;/&gt;&lt;Field Name=&quot;ML_Value&quot; Value=&quot;Informatik&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Berich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610111043320804607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in.g.2100.500.wmf;2016.06.17-13:34:46"/>
    <w:docVar w:name="OawVersionPicture.2007080614301815161019" w:val="hslu_d.in.k.2100.250.wmf;2016.06.17-11:03:51"/>
    <w:docVar w:name="OawVersionPicture.2007080810342414363444" w:val="hslu_allgemeinefqm.f.2100.200.wmf;2016.03.08-14:39:44"/>
    <w:docVar w:name="OawVersionPictureInline.2007080614125898476083" w:val="hslu_d.in.g.2100.500.wmf;2016.06.17-13:34:46"/>
    <w:docVar w:name="OawVersionPictureInline.2007080614301815161019" w:val="hslu_d.in.k.2100.250.wmf;2016.06.17-11:03:51"/>
    <w:docVar w:name="OawVersionPictureInline.2007080810342414363444" w:val="hslu_allgemeinefqm.f.2100.200.wmf;2016.03.08-14:39:44"/>
  </w:docVars>
  <w:rsids>
    <w:rsidRoot w:val="00726124"/>
    <w:rsid w:val="00001428"/>
    <w:rsid w:val="000044E0"/>
    <w:rsid w:val="00004F52"/>
    <w:rsid w:val="00005578"/>
    <w:rsid w:val="00007210"/>
    <w:rsid w:val="000119B1"/>
    <w:rsid w:val="00011CC0"/>
    <w:rsid w:val="000123D4"/>
    <w:rsid w:val="000130ED"/>
    <w:rsid w:val="000154E2"/>
    <w:rsid w:val="00021302"/>
    <w:rsid w:val="000235EE"/>
    <w:rsid w:val="00024CCD"/>
    <w:rsid w:val="00025375"/>
    <w:rsid w:val="0003503D"/>
    <w:rsid w:val="00040FD6"/>
    <w:rsid w:val="0004599B"/>
    <w:rsid w:val="0005055C"/>
    <w:rsid w:val="0005144E"/>
    <w:rsid w:val="0005340F"/>
    <w:rsid w:val="00053EE6"/>
    <w:rsid w:val="00056822"/>
    <w:rsid w:val="0005789A"/>
    <w:rsid w:val="0006172A"/>
    <w:rsid w:val="00061C60"/>
    <w:rsid w:val="00061DA6"/>
    <w:rsid w:val="00063E69"/>
    <w:rsid w:val="00065EAF"/>
    <w:rsid w:val="00065F14"/>
    <w:rsid w:val="0007290B"/>
    <w:rsid w:val="00073086"/>
    <w:rsid w:val="0007646A"/>
    <w:rsid w:val="00077B6A"/>
    <w:rsid w:val="000823A8"/>
    <w:rsid w:val="00082F44"/>
    <w:rsid w:val="000910A2"/>
    <w:rsid w:val="0009193E"/>
    <w:rsid w:val="000924DE"/>
    <w:rsid w:val="00096F2D"/>
    <w:rsid w:val="00097C9D"/>
    <w:rsid w:val="000A1C9D"/>
    <w:rsid w:val="000A239F"/>
    <w:rsid w:val="000A415D"/>
    <w:rsid w:val="000A4EE8"/>
    <w:rsid w:val="000A576D"/>
    <w:rsid w:val="000A67FE"/>
    <w:rsid w:val="000A76DC"/>
    <w:rsid w:val="000A7BE1"/>
    <w:rsid w:val="000B145C"/>
    <w:rsid w:val="000B1B41"/>
    <w:rsid w:val="000B344C"/>
    <w:rsid w:val="000B4859"/>
    <w:rsid w:val="000B55AB"/>
    <w:rsid w:val="000B7FBB"/>
    <w:rsid w:val="000C024F"/>
    <w:rsid w:val="000C06B0"/>
    <w:rsid w:val="000C1C8C"/>
    <w:rsid w:val="000C2489"/>
    <w:rsid w:val="000D19B3"/>
    <w:rsid w:val="000D222E"/>
    <w:rsid w:val="000E1834"/>
    <w:rsid w:val="000E2B0B"/>
    <w:rsid w:val="000E500F"/>
    <w:rsid w:val="000E77DD"/>
    <w:rsid w:val="000F17CB"/>
    <w:rsid w:val="000F3291"/>
    <w:rsid w:val="000F79CA"/>
    <w:rsid w:val="00100419"/>
    <w:rsid w:val="00102E1B"/>
    <w:rsid w:val="00103253"/>
    <w:rsid w:val="001038D9"/>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E3C38"/>
    <w:rsid w:val="001E5796"/>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54D5"/>
    <w:rsid w:val="002315B5"/>
    <w:rsid w:val="00233266"/>
    <w:rsid w:val="00233E30"/>
    <w:rsid w:val="0024192B"/>
    <w:rsid w:val="00243200"/>
    <w:rsid w:val="002507EB"/>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109E"/>
    <w:rsid w:val="002D19AF"/>
    <w:rsid w:val="002D2017"/>
    <w:rsid w:val="002D4354"/>
    <w:rsid w:val="002D5459"/>
    <w:rsid w:val="002D7C5C"/>
    <w:rsid w:val="002E0A07"/>
    <w:rsid w:val="002E5E95"/>
    <w:rsid w:val="002E7357"/>
    <w:rsid w:val="002F0D51"/>
    <w:rsid w:val="002F1736"/>
    <w:rsid w:val="002F3A1E"/>
    <w:rsid w:val="002F694B"/>
    <w:rsid w:val="00300F98"/>
    <w:rsid w:val="0030355A"/>
    <w:rsid w:val="00305E0D"/>
    <w:rsid w:val="00310369"/>
    <w:rsid w:val="00310505"/>
    <w:rsid w:val="00313524"/>
    <w:rsid w:val="00313BB2"/>
    <w:rsid w:val="00321CB7"/>
    <w:rsid w:val="003223FF"/>
    <w:rsid w:val="00322D36"/>
    <w:rsid w:val="0032754B"/>
    <w:rsid w:val="003311C3"/>
    <w:rsid w:val="00332715"/>
    <w:rsid w:val="003342EB"/>
    <w:rsid w:val="00335B07"/>
    <w:rsid w:val="00335F7A"/>
    <w:rsid w:val="0033758F"/>
    <w:rsid w:val="00342EDC"/>
    <w:rsid w:val="00342F91"/>
    <w:rsid w:val="0035094B"/>
    <w:rsid w:val="003523B3"/>
    <w:rsid w:val="00353AFB"/>
    <w:rsid w:val="00357B7E"/>
    <w:rsid w:val="00357FA6"/>
    <w:rsid w:val="00360035"/>
    <w:rsid w:val="003638E1"/>
    <w:rsid w:val="00364BD8"/>
    <w:rsid w:val="0036763C"/>
    <w:rsid w:val="003709F4"/>
    <w:rsid w:val="0037451F"/>
    <w:rsid w:val="003748EA"/>
    <w:rsid w:val="00375817"/>
    <w:rsid w:val="00376890"/>
    <w:rsid w:val="00377B56"/>
    <w:rsid w:val="00377D83"/>
    <w:rsid w:val="003806E5"/>
    <w:rsid w:val="00384D67"/>
    <w:rsid w:val="00386597"/>
    <w:rsid w:val="0039196F"/>
    <w:rsid w:val="003929EA"/>
    <w:rsid w:val="0039336D"/>
    <w:rsid w:val="00393E1D"/>
    <w:rsid w:val="003953B4"/>
    <w:rsid w:val="003955F2"/>
    <w:rsid w:val="003A377D"/>
    <w:rsid w:val="003A4560"/>
    <w:rsid w:val="003A5C7A"/>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74A4"/>
    <w:rsid w:val="004575BA"/>
    <w:rsid w:val="00461A28"/>
    <w:rsid w:val="00463BCB"/>
    <w:rsid w:val="00471A74"/>
    <w:rsid w:val="00475BAB"/>
    <w:rsid w:val="0048010E"/>
    <w:rsid w:val="00481655"/>
    <w:rsid w:val="00485BEE"/>
    <w:rsid w:val="0048601E"/>
    <w:rsid w:val="00486D68"/>
    <w:rsid w:val="004872E6"/>
    <w:rsid w:val="00487FD0"/>
    <w:rsid w:val="004913B4"/>
    <w:rsid w:val="00493A76"/>
    <w:rsid w:val="004942CE"/>
    <w:rsid w:val="00496AEA"/>
    <w:rsid w:val="004A1849"/>
    <w:rsid w:val="004A276A"/>
    <w:rsid w:val="004A3C87"/>
    <w:rsid w:val="004A5750"/>
    <w:rsid w:val="004A6F67"/>
    <w:rsid w:val="004B2F5B"/>
    <w:rsid w:val="004B462F"/>
    <w:rsid w:val="004B67E5"/>
    <w:rsid w:val="004C0B7C"/>
    <w:rsid w:val="004C32FA"/>
    <w:rsid w:val="004C468A"/>
    <w:rsid w:val="004C7699"/>
    <w:rsid w:val="004D107B"/>
    <w:rsid w:val="004D1CCA"/>
    <w:rsid w:val="004D2920"/>
    <w:rsid w:val="004D302B"/>
    <w:rsid w:val="004D3483"/>
    <w:rsid w:val="004D4259"/>
    <w:rsid w:val="004E5B3A"/>
    <w:rsid w:val="004E5CA9"/>
    <w:rsid w:val="004E64A1"/>
    <w:rsid w:val="004F2D7D"/>
    <w:rsid w:val="004F2EDD"/>
    <w:rsid w:val="004F7B16"/>
    <w:rsid w:val="00503979"/>
    <w:rsid w:val="00504A70"/>
    <w:rsid w:val="005062A0"/>
    <w:rsid w:val="005079ED"/>
    <w:rsid w:val="0051398E"/>
    <w:rsid w:val="005168A9"/>
    <w:rsid w:val="00516DAB"/>
    <w:rsid w:val="00525596"/>
    <w:rsid w:val="00533E37"/>
    <w:rsid w:val="00534CD8"/>
    <w:rsid w:val="005363EC"/>
    <w:rsid w:val="00536B3B"/>
    <w:rsid w:val="00540BFD"/>
    <w:rsid w:val="00543809"/>
    <w:rsid w:val="00543858"/>
    <w:rsid w:val="00545AA8"/>
    <w:rsid w:val="00550F8A"/>
    <w:rsid w:val="0055151D"/>
    <w:rsid w:val="005536C2"/>
    <w:rsid w:val="00554C28"/>
    <w:rsid w:val="00556E05"/>
    <w:rsid w:val="00557113"/>
    <w:rsid w:val="0056298A"/>
    <w:rsid w:val="00565AEE"/>
    <w:rsid w:val="0057564D"/>
    <w:rsid w:val="00576185"/>
    <w:rsid w:val="0057709F"/>
    <w:rsid w:val="00592BF1"/>
    <w:rsid w:val="005945C2"/>
    <w:rsid w:val="00595EFC"/>
    <w:rsid w:val="005B256F"/>
    <w:rsid w:val="005B4BBB"/>
    <w:rsid w:val="005B6B1F"/>
    <w:rsid w:val="005C1028"/>
    <w:rsid w:val="005C6F2F"/>
    <w:rsid w:val="005C7F2F"/>
    <w:rsid w:val="005D1707"/>
    <w:rsid w:val="005D3404"/>
    <w:rsid w:val="005D470D"/>
    <w:rsid w:val="005D5F6E"/>
    <w:rsid w:val="005D6579"/>
    <w:rsid w:val="005E045D"/>
    <w:rsid w:val="005E110D"/>
    <w:rsid w:val="005E5A04"/>
    <w:rsid w:val="005E7E3B"/>
    <w:rsid w:val="005F4BAE"/>
    <w:rsid w:val="005F555B"/>
    <w:rsid w:val="005F5911"/>
    <w:rsid w:val="00611F52"/>
    <w:rsid w:val="00622CCC"/>
    <w:rsid w:val="00622FBB"/>
    <w:rsid w:val="00623C45"/>
    <w:rsid w:val="00625819"/>
    <w:rsid w:val="00625C43"/>
    <w:rsid w:val="0062667A"/>
    <w:rsid w:val="00626BC0"/>
    <w:rsid w:val="006309EF"/>
    <w:rsid w:val="00630B45"/>
    <w:rsid w:val="00630EBD"/>
    <w:rsid w:val="00631323"/>
    <w:rsid w:val="0063352C"/>
    <w:rsid w:val="00635D5B"/>
    <w:rsid w:val="00636E1C"/>
    <w:rsid w:val="00642BA7"/>
    <w:rsid w:val="006443AF"/>
    <w:rsid w:val="00644DEE"/>
    <w:rsid w:val="00644EBE"/>
    <w:rsid w:val="00650E06"/>
    <w:rsid w:val="006544DD"/>
    <w:rsid w:val="00655C62"/>
    <w:rsid w:val="006639DE"/>
    <w:rsid w:val="00665BF6"/>
    <w:rsid w:val="00667B1B"/>
    <w:rsid w:val="006740FB"/>
    <w:rsid w:val="00674950"/>
    <w:rsid w:val="00681715"/>
    <w:rsid w:val="0068421E"/>
    <w:rsid w:val="00687B0D"/>
    <w:rsid w:val="00693729"/>
    <w:rsid w:val="0069450D"/>
    <w:rsid w:val="006A46F8"/>
    <w:rsid w:val="006A4872"/>
    <w:rsid w:val="006A72B7"/>
    <w:rsid w:val="006B131C"/>
    <w:rsid w:val="006B1740"/>
    <w:rsid w:val="006B34D5"/>
    <w:rsid w:val="006B4DE1"/>
    <w:rsid w:val="006B525A"/>
    <w:rsid w:val="006B5E61"/>
    <w:rsid w:val="006C0469"/>
    <w:rsid w:val="006C1027"/>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26124"/>
    <w:rsid w:val="00730FCB"/>
    <w:rsid w:val="00731AA0"/>
    <w:rsid w:val="00735E95"/>
    <w:rsid w:val="00737DBF"/>
    <w:rsid w:val="00740118"/>
    <w:rsid w:val="007437BD"/>
    <w:rsid w:val="00745B8E"/>
    <w:rsid w:val="00750EB1"/>
    <w:rsid w:val="007543AF"/>
    <w:rsid w:val="00761424"/>
    <w:rsid w:val="0076156C"/>
    <w:rsid w:val="00763B85"/>
    <w:rsid w:val="00767044"/>
    <w:rsid w:val="007676FD"/>
    <w:rsid w:val="00772223"/>
    <w:rsid w:val="00773062"/>
    <w:rsid w:val="00773577"/>
    <w:rsid w:val="007762DD"/>
    <w:rsid w:val="00777794"/>
    <w:rsid w:val="00780D50"/>
    <w:rsid w:val="007814AF"/>
    <w:rsid w:val="00783878"/>
    <w:rsid w:val="00786438"/>
    <w:rsid w:val="00787788"/>
    <w:rsid w:val="00792843"/>
    <w:rsid w:val="007936A0"/>
    <w:rsid w:val="00794744"/>
    <w:rsid w:val="00797230"/>
    <w:rsid w:val="00797980"/>
    <w:rsid w:val="007A05F4"/>
    <w:rsid w:val="007A11EF"/>
    <w:rsid w:val="007A3B7F"/>
    <w:rsid w:val="007A4A79"/>
    <w:rsid w:val="007A74E3"/>
    <w:rsid w:val="007B25BD"/>
    <w:rsid w:val="007B453F"/>
    <w:rsid w:val="007B52BE"/>
    <w:rsid w:val="007B5DEF"/>
    <w:rsid w:val="007B604C"/>
    <w:rsid w:val="007B76A3"/>
    <w:rsid w:val="007C2BFE"/>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752B"/>
    <w:rsid w:val="008113E8"/>
    <w:rsid w:val="00813CB4"/>
    <w:rsid w:val="0081528F"/>
    <w:rsid w:val="00815E0A"/>
    <w:rsid w:val="0083345E"/>
    <w:rsid w:val="0083412E"/>
    <w:rsid w:val="008341F9"/>
    <w:rsid w:val="00834F84"/>
    <w:rsid w:val="0083578E"/>
    <w:rsid w:val="00840ADD"/>
    <w:rsid w:val="008419B0"/>
    <w:rsid w:val="00842C23"/>
    <w:rsid w:val="00842DA4"/>
    <w:rsid w:val="00842DFA"/>
    <w:rsid w:val="00844448"/>
    <w:rsid w:val="008513D4"/>
    <w:rsid w:val="008520E5"/>
    <w:rsid w:val="008530B1"/>
    <w:rsid w:val="0085457F"/>
    <w:rsid w:val="0085561E"/>
    <w:rsid w:val="0087274C"/>
    <w:rsid w:val="00873F58"/>
    <w:rsid w:val="00875ECD"/>
    <w:rsid w:val="00876A43"/>
    <w:rsid w:val="00881DB3"/>
    <w:rsid w:val="00883BC9"/>
    <w:rsid w:val="0088665D"/>
    <w:rsid w:val="00886F39"/>
    <w:rsid w:val="00890A64"/>
    <w:rsid w:val="00891F3F"/>
    <w:rsid w:val="0089650D"/>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E62"/>
    <w:rsid w:val="009334F4"/>
    <w:rsid w:val="00935392"/>
    <w:rsid w:val="009406F3"/>
    <w:rsid w:val="009408F1"/>
    <w:rsid w:val="009414CB"/>
    <w:rsid w:val="00943586"/>
    <w:rsid w:val="00943A0A"/>
    <w:rsid w:val="00943C42"/>
    <w:rsid w:val="00943EFA"/>
    <w:rsid w:val="00944BB1"/>
    <w:rsid w:val="00945488"/>
    <w:rsid w:val="0095366B"/>
    <w:rsid w:val="00953997"/>
    <w:rsid w:val="00954E0A"/>
    <w:rsid w:val="00963C13"/>
    <w:rsid w:val="009760AA"/>
    <w:rsid w:val="00983049"/>
    <w:rsid w:val="00984BE4"/>
    <w:rsid w:val="00987A4D"/>
    <w:rsid w:val="00987ECA"/>
    <w:rsid w:val="00990DD6"/>
    <w:rsid w:val="00991ADC"/>
    <w:rsid w:val="0099292A"/>
    <w:rsid w:val="00994247"/>
    <w:rsid w:val="00997100"/>
    <w:rsid w:val="00997838"/>
    <w:rsid w:val="009A1ABD"/>
    <w:rsid w:val="009A2D8A"/>
    <w:rsid w:val="009A3A05"/>
    <w:rsid w:val="009A4F16"/>
    <w:rsid w:val="009A59DD"/>
    <w:rsid w:val="009A6012"/>
    <w:rsid w:val="009A7BA9"/>
    <w:rsid w:val="009B2C2C"/>
    <w:rsid w:val="009B3821"/>
    <w:rsid w:val="009B52D8"/>
    <w:rsid w:val="009B5A94"/>
    <w:rsid w:val="009B6A79"/>
    <w:rsid w:val="009C0A25"/>
    <w:rsid w:val="009C0FD1"/>
    <w:rsid w:val="009C31EC"/>
    <w:rsid w:val="009C4462"/>
    <w:rsid w:val="009D03D0"/>
    <w:rsid w:val="009D48A4"/>
    <w:rsid w:val="009D5378"/>
    <w:rsid w:val="009D56DA"/>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0A20"/>
    <w:rsid w:val="00A53F2E"/>
    <w:rsid w:val="00A54D4D"/>
    <w:rsid w:val="00A6301A"/>
    <w:rsid w:val="00A717C9"/>
    <w:rsid w:val="00A736CE"/>
    <w:rsid w:val="00A73968"/>
    <w:rsid w:val="00A80838"/>
    <w:rsid w:val="00A81999"/>
    <w:rsid w:val="00A83DAE"/>
    <w:rsid w:val="00A87F06"/>
    <w:rsid w:val="00A90687"/>
    <w:rsid w:val="00AA1192"/>
    <w:rsid w:val="00AA46E9"/>
    <w:rsid w:val="00AA52C0"/>
    <w:rsid w:val="00AB0EE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263C"/>
    <w:rsid w:val="00C13843"/>
    <w:rsid w:val="00C217CD"/>
    <w:rsid w:val="00C22D95"/>
    <w:rsid w:val="00C23F66"/>
    <w:rsid w:val="00C2418F"/>
    <w:rsid w:val="00C2434E"/>
    <w:rsid w:val="00C2677A"/>
    <w:rsid w:val="00C30E27"/>
    <w:rsid w:val="00C340B9"/>
    <w:rsid w:val="00C358A5"/>
    <w:rsid w:val="00C41842"/>
    <w:rsid w:val="00C44B84"/>
    <w:rsid w:val="00C47B77"/>
    <w:rsid w:val="00C517A2"/>
    <w:rsid w:val="00C54253"/>
    <w:rsid w:val="00C55036"/>
    <w:rsid w:val="00C5524E"/>
    <w:rsid w:val="00C55B1C"/>
    <w:rsid w:val="00C56F87"/>
    <w:rsid w:val="00C57C9B"/>
    <w:rsid w:val="00C64C2F"/>
    <w:rsid w:val="00C6606B"/>
    <w:rsid w:val="00C70241"/>
    <w:rsid w:val="00C753F0"/>
    <w:rsid w:val="00C77849"/>
    <w:rsid w:val="00C82B8A"/>
    <w:rsid w:val="00C8629B"/>
    <w:rsid w:val="00C87D03"/>
    <w:rsid w:val="00C906EE"/>
    <w:rsid w:val="00C945D7"/>
    <w:rsid w:val="00CA0671"/>
    <w:rsid w:val="00CA0B98"/>
    <w:rsid w:val="00CA14D7"/>
    <w:rsid w:val="00CA1B75"/>
    <w:rsid w:val="00CA70A8"/>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740E"/>
    <w:rsid w:val="00D128E0"/>
    <w:rsid w:val="00D135FB"/>
    <w:rsid w:val="00D13762"/>
    <w:rsid w:val="00D150E6"/>
    <w:rsid w:val="00D16161"/>
    <w:rsid w:val="00D217AB"/>
    <w:rsid w:val="00D22F2C"/>
    <w:rsid w:val="00D231E2"/>
    <w:rsid w:val="00D24E42"/>
    <w:rsid w:val="00D3043F"/>
    <w:rsid w:val="00D33338"/>
    <w:rsid w:val="00D3476C"/>
    <w:rsid w:val="00D407E4"/>
    <w:rsid w:val="00D43062"/>
    <w:rsid w:val="00D45A7A"/>
    <w:rsid w:val="00D516E4"/>
    <w:rsid w:val="00D51E70"/>
    <w:rsid w:val="00D52310"/>
    <w:rsid w:val="00D535B6"/>
    <w:rsid w:val="00D553C8"/>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2216"/>
    <w:rsid w:val="00E7385D"/>
    <w:rsid w:val="00E744EE"/>
    <w:rsid w:val="00E74B64"/>
    <w:rsid w:val="00E7725A"/>
    <w:rsid w:val="00E7734A"/>
    <w:rsid w:val="00E80496"/>
    <w:rsid w:val="00E867D0"/>
    <w:rsid w:val="00E87A17"/>
    <w:rsid w:val="00E95398"/>
    <w:rsid w:val="00EA2FAF"/>
    <w:rsid w:val="00EA310E"/>
    <w:rsid w:val="00EA5985"/>
    <w:rsid w:val="00EA6757"/>
    <w:rsid w:val="00EA6F55"/>
    <w:rsid w:val="00EB16E9"/>
    <w:rsid w:val="00EB1826"/>
    <w:rsid w:val="00EB35CA"/>
    <w:rsid w:val="00EB583F"/>
    <w:rsid w:val="00EC0A2B"/>
    <w:rsid w:val="00EC2B48"/>
    <w:rsid w:val="00EC362E"/>
    <w:rsid w:val="00EC57E6"/>
    <w:rsid w:val="00EC5816"/>
    <w:rsid w:val="00EC60DA"/>
    <w:rsid w:val="00EC7A3A"/>
    <w:rsid w:val="00ED1C9F"/>
    <w:rsid w:val="00ED229C"/>
    <w:rsid w:val="00ED4BC2"/>
    <w:rsid w:val="00EE28C6"/>
    <w:rsid w:val="00EE3CA4"/>
    <w:rsid w:val="00EE7B90"/>
    <w:rsid w:val="00EF155D"/>
    <w:rsid w:val="00EF1AF6"/>
    <w:rsid w:val="00EF29A8"/>
    <w:rsid w:val="00EF6372"/>
    <w:rsid w:val="00EF755F"/>
    <w:rsid w:val="00EF7A81"/>
    <w:rsid w:val="00F055B6"/>
    <w:rsid w:val="00F0622B"/>
    <w:rsid w:val="00F064FD"/>
    <w:rsid w:val="00F073EC"/>
    <w:rsid w:val="00F075F7"/>
    <w:rsid w:val="00F079A3"/>
    <w:rsid w:val="00F10905"/>
    <w:rsid w:val="00F132A2"/>
    <w:rsid w:val="00F135FC"/>
    <w:rsid w:val="00F15533"/>
    <w:rsid w:val="00F1648C"/>
    <w:rsid w:val="00F17998"/>
    <w:rsid w:val="00F17F77"/>
    <w:rsid w:val="00F205E7"/>
    <w:rsid w:val="00F2147C"/>
    <w:rsid w:val="00F21F78"/>
    <w:rsid w:val="00F226D5"/>
    <w:rsid w:val="00F241F0"/>
    <w:rsid w:val="00F2703C"/>
    <w:rsid w:val="00F31082"/>
    <w:rsid w:val="00F347CA"/>
    <w:rsid w:val="00F3761C"/>
    <w:rsid w:val="00F417CB"/>
    <w:rsid w:val="00F41A27"/>
    <w:rsid w:val="00F422F6"/>
    <w:rsid w:val="00F45B05"/>
    <w:rsid w:val="00F4791C"/>
    <w:rsid w:val="00F524BD"/>
    <w:rsid w:val="00F54B33"/>
    <w:rsid w:val="00F55255"/>
    <w:rsid w:val="00F55BB4"/>
    <w:rsid w:val="00F56A6C"/>
    <w:rsid w:val="00F62297"/>
    <w:rsid w:val="00F63958"/>
    <w:rsid w:val="00F65833"/>
    <w:rsid w:val="00F74A1F"/>
    <w:rsid w:val="00F75BE8"/>
    <w:rsid w:val="00F766A1"/>
    <w:rsid w:val="00F76E33"/>
    <w:rsid w:val="00F814DD"/>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26124"/>
    <w:pPr>
      <w:adjustRightInd w:val="0"/>
      <w:snapToGrid w:val="0"/>
      <w:spacing w:line="255" w:lineRule="atLeast"/>
    </w:pPr>
    <w:rPr>
      <w:spacing w:val="4"/>
      <w:sz w:val="21"/>
      <w:szCs w:val="24"/>
    </w:rPr>
  </w:style>
  <w:style w:type="paragraph" w:styleId="berschrift1">
    <w:name w:val="heading 1"/>
    <w:basedOn w:val="Standard"/>
    <w:next w:val="Standard"/>
    <w:link w:val="berschrift1Zchn"/>
    <w:autoRedefine/>
    <w:uiPriority w:val="9"/>
    <w:qFormat/>
    <w:rsid w:val="00C55036"/>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rsid w:val="00AA46E9"/>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342EDC"/>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paragraph" w:customStyle="1" w:styleId="Headline">
    <w:name w:val="Headline"/>
    <w:basedOn w:val="Standard"/>
    <w:next w:val="Standard"/>
    <w:rsid w:val="00726124"/>
    <w:pPr>
      <w:adjustRightInd/>
      <w:snapToGrid/>
      <w:spacing w:after="255" w:line="240" w:lineRule="auto"/>
    </w:pPr>
    <w:rPr>
      <w:b/>
      <w:spacing w:val="0"/>
      <w:sz w:val="36"/>
      <w:szCs w:val="20"/>
    </w:rPr>
  </w:style>
  <w:style w:type="character" w:customStyle="1" w:styleId="InternetLink">
    <w:name w:val="Internet Link"/>
    <w:rsid w:val="00726124"/>
    <w:rPr>
      <w:color w:val="000080"/>
      <w:u w:val="single"/>
    </w:rPr>
  </w:style>
  <w:style w:type="character" w:customStyle="1" w:styleId="FootnoteAnchor">
    <w:name w:val="Footnote Anchor"/>
    <w:rsid w:val="00726124"/>
    <w:rPr>
      <w:vertAlign w:val="superscript"/>
    </w:rPr>
  </w:style>
  <w:style w:type="paragraph" w:customStyle="1" w:styleId="TextBody">
    <w:name w:val="Text Body"/>
    <w:basedOn w:val="Standard"/>
    <w:rsid w:val="00726124"/>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Footnote">
    <w:name w:val="Footnote"/>
    <w:basedOn w:val="Standard"/>
    <w:rsid w:val="00726124"/>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26124"/>
    <w:pPr>
      <w:ind w:left="720"/>
      <w:contextualSpacing/>
    </w:pPr>
  </w:style>
  <w:style w:type="paragraph" w:customStyle="1" w:styleId="KeinAbstand">
    <w:name w:val="KeinAbstand"/>
    <w:basedOn w:val="Standard"/>
    <w:qFormat/>
    <w:rsid w:val="00726124"/>
    <w:pPr>
      <w:spacing w:line="240" w:lineRule="auto"/>
    </w:pPr>
    <w:rPr>
      <w:szCs w:val="21"/>
    </w:rPr>
  </w:style>
  <w:style w:type="paragraph" w:customStyle="1" w:styleId="Anforderung">
    <w:name w:val="Anforderung"/>
    <w:basedOn w:val="Standard"/>
    <w:qFormat/>
    <w:rsid w:val="0072612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pPr>
    <w:rPr>
      <w:spacing w:val="0"/>
      <w:szCs w:val="21"/>
      <w:lang w:val="de-DE"/>
    </w:rPr>
  </w:style>
  <w:style w:type="paragraph" w:customStyle="1" w:styleId="Formatvorlageberschrift2Nach6Pt">
    <w:name w:val="Formatvorlage Überschrift 2 + Nach:  6 Pt."/>
    <w:basedOn w:val="berschrift2"/>
    <w:rsid w:val="00726124"/>
    <w:pPr>
      <w:spacing w:before="240" w:after="120"/>
    </w:pPr>
    <w:rPr>
      <w:rFonts w:cs="Times New Roman"/>
      <w:iCs w:val="0"/>
      <w:sz w:val="28"/>
      <w:szCs w:val="20"/>
    </w:rPr>
  </w:style>
  <w:style w:type="character" w:customStyle="1" w:styleId="berschrift1Zchn">
    <w:name w:val="Überschrift 1 Zchn"/>
    <w:basedOn w:val="Absatz-Standardschriftart"/>
    <w:link w:val="berschrift1"/>
    <w:uiPriority w:val="9"/>
    <w:rsid w:val="00726124"/>
    <w:rPr>
      <w:rFonts w:cs="Arial"/>
      <w:b/>
      <w:bCs/>
      <w:snapToGrid w:val="0"/>
      <w:spacing w:val="4"/>
      <w:sz w:val="21"/>
      <w:szCs w:val="32"/>
    </w:rPr>
  </w:style>
  <w:style w:type="paragraph" w:styleId="Literaturverzeichnis">
    <w:name w:val="Bibliography"/>
    <w:basedOn w:val="Standard"/>
    <w:next w:val="Standard"/>
    <w:uiPriority w:val="37"/>
    <w:unhideWhenUsed/>
    <w:rsid w:val="00726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26124"/>
    <w:pPr>
      <w:adjustRightInd w:val="0"/>
      <w:snapToGrid w:val="0"/>
      <w:spacing w:line="255" w:lineRule="atLeast"/>
    </w:pPr>
    <w:rPr>
      <w:spacing w:val="4"/>
      <w:sz w:val="21"/>
      <w:szCs w:val="24"/>
    </w:rPr>
  </w:style>
  <w:style w:type="paragraph" w:styleId="berschrift1">
    <w:name w:val="heading 1"/>
    <w:basedOn w:val="Standard"/>
    <w:next w:val="Standard"/>
    <w:link w:val="berschrift1Zchn"/>
    <w:autoRedefine/>
    <w:uiPriority w:val="9"/>
    <w:qFormat/>
    <w:rsid w:val="00C55036"/>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rsid w:val="00AA46E9"/>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342EDC"/>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paragraph" w:customStyle="1" w:styleId="Headline">
    <w:name w:val="Headline"/>
    <w:basedOn w:val="Standard"/>
    <w:next w:val="Standard"/>
    <w:rsid w:val="00726124"/>
    <w:pPr>
      <w:adjustRightInd/>
      <w:snapToGrid/>
      <w:spacing w:after="255" w:line="240" w:lineRule="auto"/>
    </w:pPr>
    <w:rPr>
      <w:b/>
      <w:spacing w:val="0"/>
      <w:sz w:val="36"/>
      <w:szCs w:val="20"/>
    </w:rPr>
  </w:style>
  <w:style w:type="character" w:customStyle="1" w:styleId="InternetLink">
    <w:name w:val="Internet Link"/>
    <w:rsid w:val="00726124"/>
    <w:rPr>
      <w:color w:val="000080"/>
      <w:u w:val="single"/>
    </w:rPr>
  </w:style>
  <w:style w:type="character" w:customStyle="1" w:styleId="FootnoteAnchor">
    <w:name w:val="Footnote Anchor"/>
    <w:rsid w:val="00726124"/>
    <w:rPr>
      <w:vertAlign w:val="superscript"/>
    </w:rPr>
  </w:style>
  <w:style w:type="paragraph" w:customStyle="1" w:styleId="TextBody">
    <w:name w:val="Text Body"/>
    <w:basedOn w:val="Standard"/>
    <w:rsid w:val="00726124"/>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Footnote">
    <w:name w:val="Footnote"/>
    <w:basedOn w:val="Standard"/>
    <w:rsid w:val="00726124"/>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26124"/>
    <w:pPr>
      <w:ind w:left="720"/>
      <w:contextualSpacing/>
    </w:pPr>
  </w:style>
  <w:style w:type="paragraph" w:customStyle="1" w:styleId="KeinAbstand">
    <w:name w:val="KeinAbstand"/>
    <w:basedOn w:val="Standard"/>
    <w:qFormat/>
    <w:rsid w:val="00726124"/>
    <w:pPr>
      <w:spacing w:line="240" w:lineRule="auto"/>
    </w:pPr>
    <w:rPr>
      <w:szCs w:val="21"/>
    </w:rPr>
  </w:style>
  <w:style w:type="paragraph" w:customStyle="1" w:styleId="Anforderung">
    <w:name w:val="Anforderung"/>
    <w:basedOn w:val="Standard"/>
    <w:qFormat/>
    <w:rsid w:val="0072612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pPr>
    <w:rPr>
      <w:spacing w:val="0"/>
      <w:szCs w:val="21"/>
      <w:lang w:val="de-DE"/>
    </w:rPr>
  </w:style>
  <w:style w:type="paragraph" w:customStyle="1" w:styleId="Formatvorlageberschrift2Nach6Pt">
    <w:name w:val="Formatvorlage Überschrift 2 + Nach:  6 Pt."/>
    <w:basedOn w:val="berschrift2"/>
    <w:rsid w:val="00726124"/>
    <w:pPr>
      <w:spacing w:before="240" w:after="120"/>
    </w:pPr>
    <w:rPr>
      <w:rFonts w:cs="Times New Roman"/>
      <w:iCs w:val="0"/>
      <w:sz w:val="28"/>
      <w:szCs w:val="20"/>
    </w:rPr>
  </w:style>
  <w:style w:type="character" w:customStyle="1" w:styleId="berschrift1Zchn">
    <w:name w:val="Überschrift 1 Zchn"/>
    <w:basedOn w:val="Absatz-Standardschriftart"/>
    <w:link w:val="berschrift1"/>
    <w:uiPriority w:val="9"/>
    <w:rsid w:val="00726124"/>
    <w:rPr>
      <w:rFonts w:cs="Arial"/>
      <w:b/>
      <w:bCs/>
      <w:snapToGrid w:val="0"/>
      <w:spacing w:val="4"/>
      <w:sz w:val="21"/>
      <w:szCs w:val="32"/>
    </w:rPr>
  </w:style>
  <w:style w:type="paragraph" w:styleId="Literaturverzeichnis">
    <w:name w:val="Bibliography"/>
    <w:basedOn w:val="Standard"/>
    <w:next w:val="Standard"/>
    <w:uiPriority w:val="37"/>
    <w:unhideWhenUsed/>
    <w:rsid w:val="0072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en.wikipedia.org/wiki/Observer_patter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oks.google.ch/books?id=CaqQAgAAQBAJ&amp;pg=PA8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MyData\Desk\Templates\Vorlage%20HSLU%20Dokumen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</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b:Source>
    <b:Tag>Bus96</b:Tag>
    <b:SourceType>Book</b:SourceType>
    <b:Guid>{ECF0DD26-3D87-4A19-8CF8-89DE846A49D3}</b:Guid>
    <b:Title>Pattern-Oriented Software Architecture Volume 1: A System of Patterns</b:Title>
    <b:Year>1996</b:Year>
    <b:Publisher>Wiley</b:Publisher>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RefOrder>1</b:RefOrder>
  </b:Source>
</b:Sources>
</file>

<file path=customXml/itemProps1.xml><?xml version="1.0" encoding="utf-8"?>
<ds:datastoreItem xmlns:ds="http://schemas.openxmlformats.org/officeDocument/2006/customXml" ds:itemID="{26411CCC-04A6-48D8-AD0F-46613EDF357B}">
  <ds:schemaRefs>
    <ds:schemaRef ds:uri="http://schemas.officeatwork.com/MasterProperties"/>
  </ds:schemaRefs>
</ds:datastoreItem>
</file>

<file path=customXml/itemProps2.xml><?xml version="1.0" encoding="utf-8"?>
<ds:datastoreItem xmlns:ds="http://schemas.openxmlformats.org/officeDocument/2006/customXml" ds:itemID="{7D11C71C-9EAB-42D6-8988-0365C6EF92CC}">
  <ds:schemaRefs>
    <ds:schemaRef ds:uri="http://schemas.officeatwork.com/Document"/>
  </ds:schemaRefs>
</ds:datastoreItem>
</file>

<file path=customXml/itemProps3.xml><?xml version="1.0" encoding="utf-8"?>
<ds:datastoreItem xmlns:ds="http://schemas.openxmlformats.org/officeDocument/2006/customXml" ds:itemID="{CAECF946-2CC9-4C23-964A-62C6E6C0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HSLU Dokument.dotx</Template>
  <TotalTime>0</TotalTime>
  <Pages>1</Pages>
  <Words>1558</Words>
  <Characters>9816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Prof. Peter Sollberger</Manager>
  <Company>Hochschule Luzern</Company>
  <LinksUpToDate>false</LinksUpToDate>
  <CharactersWithSpaces>11352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Sollberger Peter HSLU I</dc:creator>
  <cp:lastModifiedBy>Sollberger Peter HSLU I</cp:lastModifiedBy>
  <cp:revision>3</cp:revision>
  <cp:lastPrinted>2007-08-24T13:06:00Z</cp:lastPrinted>
  <dcterms:created xsi:type="dcterms:W3CDTF">2016-10-13T13:04:00Z</dcterms:created>
  <dcterms:modified xsi:type="dcterms:W3CDTF">2016-11-25T07:20:00Z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Suurstoffi 41b, CH-6343 Rotkreuz</vt:lpwstr>
  </property>
  <property fmtid="{D5CDD505-2E9C-101B-9397-08002B2CF9AE}" pid="5" name="Organisation.Address3">
    <vt:lpwstr>T +41 41 757 68 11</vt:lpwstr>
  </property>
  <property fmtid="{D5CDD505-2E9C-101B-9397-08002B2CF9AE}" pid="6" name="Organisation.Address4">
    <vt:lpwstr>www.hslu.ch, informatik@hslu.ch</vt:lpwstr>
  </property>
  <property fmtid="{D5CDD505-2E9C-101B-9397-08002B2CF9AE}" pid="7" name="Author.Name">
    <vt:lpwstr>Prof. Peter Sollberger</vt:lpwstr>
  </property>
  <property fmtid="{D5CDD505-2E9C-101B-9397-08002B2CF9AE}" pid="8" name="Organisation.City">
    <vt:lpwstr>Rotkreuz</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Informatik</vt:lpwstr>
  </property>
  <property fmtid="{D5CDD505-2E9C-101B-9397-08002B2CF9AE}" pid="13" name="Contactperson.Function">
    <vt:lpwstr>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Forschung</vt:lpwstr>
  </property>
  <property fmtid="{D5CDD505-2E9C-101B-9397-08002B2CF9AE}" pid="25" name="Contactperson.DirectPhone">
    <vt:lpwstr>+41 41 757 68 46</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Bericht</vt:lpwstr>
  </property>
  <property fmtid="{D5CDD505-2E9C-101B-9397-08002B2CF9AE}" pid="31" name="BM_Subject">
    <vt:lpwstr>Betreff</vt:lpwstr>
  </property>
  <property fmtid="{D5CDD505-2E9C-101B-9397-08002B2CF9AE}" pid="32" name="BM_Text">
    <vt:lpwstr>Text</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Bericht</vt:lpwstr>
  </property>
  <property fmtid="{D5CDD505-2E9C-101B-9397-08002B2CF9AE}" pid="39" name="BM_DocumentType">
    <vt:lpwstr>Bericht</vt:lpwstr>
  </property>
</Properties>
</file>